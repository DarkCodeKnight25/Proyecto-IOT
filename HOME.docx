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5B9BD5" w:themeColor="accent1"/>
        </w:rPr>
        <w:id w:val="-131355976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BD0D327" w14:textId="421240D3" w:rsidR="00456BF7" w:rsidRPr="00095002" w:rsidRDefault="00095002" w:rsidP="00095002">
          <w:pPr>
            <w:pStyle w:val="Sinespaciado"/>
            <w:spacing w:before="1540" w:after="240"/>
            <w:jc w:val="center"/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</w:pPr>
          <w:r w:rsidRPr="00095002">
            <w:rPr>
              <w:rFonts w:ascii="Microsoft Sans Serif" w:eastAsia="Microsoft Sans Serif" w:hAnsi="Microsoft Sans Serif" w:cs="Times New Roman"/>
              <w:noProof/>
              <w:sz w:val="21"/>
              <w:lang w:val="es-ES" w:eastAsia="en-US" w:bidi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2AA7A99" wp14:editId="0735A4E5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7267575" cy="10357485"/>
                    <wp:effectExtent l="0" t="0" r="9525" b="5715"/>
                    <wp:wrapThrough wrapText="bothSides">
                      <wp:wrapPolygon edited="0">
                        <wp:start x="14211" y="0"/>
                        <wp:lineTo x="13362" y="40"/>
                        <wp:lineTo x="11097" y="477"/>
                        <wp:lineTo x="11097" y="636"/>
                        <wp:lineTo x="10701" y="795"/>
                        <wp:lineTo x="9795" y="1232"/>
                        <wp:lineTo x="9059" y="1907"/>
                        <wp:lineTo x="8719" y="2543"/>
                        <wp:lineTo x="8606" y="3178"/>
                        <wp:lineTo x="8719" y="3814"/>
                        <wp:lineTo x="9172" y="4450"/>
                        <wp:lineTo x="9908" y="5085"/>
                        <wp:lineTo x="11324" y="5721"/>
                        <wp:lineTo x="10871" y="6356"/>
                        <wp:lineTo x="10814" y="17798"/>
                        <wp:lineTo x="0" y="17798"/>
                        <wp:lineTo x="0" y="21572"/>
                        <wp:lineTo x="9002" y="21572"/>
                        <wp:lineTo x="9002" y="18434"/>
                        <wp:lineTo x="10758" y="17798"/>
                        <wp:lineTo x="10814" y="6356"/>
                        <wp:lineTo x="14891" y="6356"/>
                        <wp:lineTo x="18967" y="6039"/>
                        <wp:lineTo x="18967" y="5721"/>
                        <wp:lineTo x="20383" y="5085"/>
                        <wp:lineTo x="21119" y="4450"/>
                        <wp:lineTo x="21572" y="3814"/>
                        <wp:lineTo x="21572" y="0"/>
                        <wp:lineTo x="14211" y="0"/>
                      </wp:wrapPolygon>
                    </wp:wrapThrough>
                    <wp:docPr id="9" name="Grupo 9" descr="Título y texto&#10;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267576" cy="10357485"/>
                              <a:chOff x="-133230" y="2300564"/>
                              <a:chExt cx="7245899" cy="8462506"/>
                            </a:xfrm>
                          </wpg:grpSpPr>
                          <wps:wsp>
                            <wps:cNvPr id="7" name="Cuadro de texto 7"/>
                            <wps:cNvSpPr txBox="1"/>
                            <wps:spPr>
                              <a:xfrm>
                                <a:off x="-133230" y="9284059"/>
                                <a:ext cx="3004185" cy="1479011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4F72D9" w14:textId="77777777" w:rsidR="00095002" w:rsidRDefault="00095002" w:rsidP="00095002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- MIGUEL ALFONZO CHAVEZ RAMOS</w:t>
                                  </w:r>
                                </w:p>
                                <w:p w14:paraId="49F5E3B8" w14:textId="77777777" w:rsidR="00095002" w:rsidRDefault="00095002" w:rsidP="00095002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- JOSE IMER PINTADO YANO</w:t>
                                  </w:r>
                                </w:p>
                                <w:p w14:paraId="792DF177" w14:textId="77777777" w:rsidR="00095002" w:rsidRDefault="00095002" w:rsidP="00095002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- SEBASTIAN ANTONIO ACOSTA DIAZ</w:t>
                                  </w:r>
                                </w:p>
                                <w:p w14:paraId="72956A73" w14:textId="77777777" w:rsidR="00095002" w:rsidRDefault="00095002" w:rsidP="00095002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- JEFFERSON JAIR VICUÑA ALVARADO</w:t>
                                  </w:r>
                                </w:p>
                                <w:p w14:paraId="6921A04E" w14:textId="77777777" w:rsidR="00095002" w:rsidRDefault="00095002" w:rsidP="00095002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- CALEB SANDIGA RUIZ</w:t>
                                  </w:r>
                                </w:p>
                                <w:p w14:paraId="4A0FCB25" w14:textId="77777777" w:rsidR="00095002" w:rsidRPr="0089586C" w:rsidRDefault="00095002" w:rsidP="00095002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- ELIZABETH LA ROSA CABANILLAS</w:t>
                                  </w:r>
                                </w:p>
                                <w:p w14:paraId="5AF1191D" w14:textId="77777777" w:rsidR="00095002" w:rsidRPr="00095002" w:rsidRDefault="00095002" w:rsidP="00095002">
                                  <w:pPr>
                                    <w:pStyle w:val="Ttulo2"/>
                                    <w:rPr>
                                      <w:color w:val="FFFFFF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" name="Cuadro de texto 6"/>
                            <wps:cNvSpPr txBox="1"/>
                            <wps:spPr>
                              <a:xfrm>
                                <a:off x="2791003" y="2300564"/>
                                <a:ext cx="4321666" cy="2452755"/>
                              </a:xfrm>
                              <a:prstGeom prst="teardrop">
                                <a:avLst/>
                              </a:prstGeom>
                              <a:solidFill>
                                <a:srgbClr val="FFC00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AF8FB3" w14:textId="4AC1AE4F" w:rsidR="00095002" w:rsidRPr="00454F75" w:rsidRDefault="00095002" w:rsidP="00773B4F">
                                  <w:pPr>
                                    <w:pStyle w:val="Ttulo"/>
                                    <w:jc w:val="left"/>
                                    <w:rPr>
                                      <w:sz w:val="94"/>
                                      <w:szCs w:val="94"/>
                                      <w:lang w:val="en-US"/>
                                    </w:rPr>
                                  </w:pPr>
                                  <w:r w:rsidRPr="00454F75">
                                    <w:rPr>
                                      <w:sz w:val="94"/>
                                      <w:szCs w:val="94"/>
                                      <w:lang w:val="en-US" w:bidi="es-ES"/>
                                    </w:rPr>
                                    <w:t>DOM</w:t>
                                  </w:r>
                                  <w:r w:rsidR="00773B4F" w:rsidRPr="00454F75">
                                    <w:rPr>
                                      <w:sz w:val="94"/>
                                      <w:szCs w:val="94"/>
                                      <w:lang w:val="en-US" w:bidi="es-ES"/>
                                    </w:rPr>
                                    <w:t>O</w:t>
                                  </w:r>
                                  <w:r w:rsidRPr="00454F75">
                                    <w:rPr>
                                      <w:sz w:val="94"/>
                                      <w:szCs w:val="94"/>
                                      <w:lang w:val="en-US" w:bidi="es-ES"/>
                                    </w:rPr>
                                    <w:t>TICA</w:t>
                                  </w:r>
                                </w:p>
                                <w:p w14:paraId="5D2882CB" w14:textId="77777777" w:rsidR="00095002" w:rsidRPr="00454F75" w:rsidRDefault="00095002" w:rsidP="00095002">
                                  <w:pPr>
                                    <w:pStyle w:val="Subttulo"/>
                                    <w:jc w:val="right"/>
                                    <w:rPr>
                                      <w:color w:val="595959"/>
                                      <w:sz w:val="36"/>
                                      <w:szCs w:val="16"/>
                                      <w:lang w:val="en-US"/>
                                    </w:rPr>
                                  </w:pPr>
                                  <w:r w:rsidRPr="00454F75">
                                    <w:rPr>
                                      <w:color w:val="595959"/>
                                      <w:sz w:val="36"/>
                                      <w:szCs w:val="16"/>
                                      <w:lang w:val="en-US" w:bidi="es-ES"/>
                                    </w:rPr>
                                    <w:t>Home IOT en packet tracer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2AA7A99" id="Grupo 9" o:spid="_x0000_s1026" alt="Título y texto&#10;" style="position:absolute;left:0;text-align:left;margin-left:521.05pt;margin-top:0;width:572.25pt;height:815.55pt;z-index:251659264;mso-position-horizontal:right;mso-position-horizontal-relative:page;mso-position-vertical:top;mso-position-vertical-relative:page;mso-width-relative:margin;mso-height-relative:margin" coordorigin="-1332,23005" coordsize="72458,8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7" o:spid="_x0000_s1027" type="#_x0000_t202" style="position:absolute;left:-1332;top:92840;width:30041;height:14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" fillcolor="windowText" stroked="f" strokeweight=".5pt">
                      <v:textbox>
                        <w:txbxContent>
                          <w:p w14:paraId="734F72D9" w14:textId="77777777" w:rsidR="00095002" w:rsidRDefault="00095002" w:rsidP="00095002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- MIGUEL ALFONZO CHAVEZ RAMOS</w:t>
                            </w:r>
                          </w:p>
                          <w:p w14:paraId="49F5E3B8" w14:textId="77777777" w:rsidR="00095002" w:rsidRDefault="00095002" w:rsidP="00095002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- JOSE IMER PINTADO YANO</w:t>
                            </w:r>
                          </w:p>
                          <w:p w14:paraId="792DF177" w14:textId="77777777" w:rsidR="00095002" w:rsidRDefault="00095002" w:rsidP="00095002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- SEBASTIAN ANTONIO ACOSTA DIAZ</w:t>
                            </w:r>
                          </w:p>
                          <w:p w14:paraId="72956A73" w14:textId="77777777" w:rsidR="00095002" w:rsidRDefault="00095002" w:rsidP="00095002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- JEFFERSON JAIR VICUÑA ALVARADO</w:t>
                            </w:r>
                          </w:p>
                          <w:p w14:paraId="6921A04E" w14:textId="77777777" w:rsidR="00095002" w:rsidRDefault="00095002" w:rsidP="00095002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- CALEB SANDIGA RUIZ</w:t>
                            </w:r>
                          </w:p>
                          <w:p w14:paraId="4A0FCB25" w14:textId="77777777" w:rsidR="00095002" w:rsidRPr="0089586C" w:rsidRDefault="00095002" w:rsidP="00095002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- ELIZABETH LA ROSA CABANILLAS</w:t>
                            </w:r>
                          </w:p>
                          <w:p w14:paraId="5AF1191D" w14:textId="77777777" w:rsidR="00095002" w:rsidRPr="00095002" w:rsidRDefault="00095002" w:rsidP="00095002">
                            <w:pPr>
                              <w:pStyle w:val="Ttulo2"/>
                              <w:rPr>
                                <w:color w:val="FFFFFF"/>
                              </w:rPr>
                            </w:pPr>
                          </w:p>
                        </w:txbxContent>
                      </v:textbox>
                    </v:shape>
                    <v:shape id="Cuadro de texto 6" o:spid="_x0000_s1028" style="position:absolute;left:27910;top:23005;width:43216;height:24528;visibility:visible;mso-wrap-style:square;v-text-anchor:top" coordsize="4321666,24527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" adj="-11796480,,5400" path="m,1226378c,549068,967438,,2160833,l4321666,r,1226378c4321666,1903688,3354228,2452756,2160833,2452756,967438,2452756,,1903688,,1226378xe" fillcolor="#ffc000" stroked="f" strokeweight=".5pt">
                      <v:stroke joinstyle="miter"/>
                      <v:formulas/>
                      <v:path arrowok="t" o:connecttype="custom" o:connectlocs="0,1226378;2160833,0;4321666,0;4321666,1226378;2160833,2452756;0,1226378" o:connectangles="0,0,0,0,0,0" textboxrect="0,0,4321666,2452755"/>
                      <v:textbox>
                        <w:txbxContent>
                          <w:p w14:paraId="0FAF8FB3" w14:textId="4AC1AE4F" w:rsidR="00095002" w:rsidRPr="00454F75" w:rsidRDefault="00095002" w:rsidP="00773B4F">
                            <w:pPr>
                              <w:pStyle w:val="Ttulo"/>
                              <w:jc w:val="left"/>
                              <w:rPr>
                                <w:sz w:val="94"/>
                                <w:szCs w:val="94"/>
                                <w:lang w:val="en-US"/>
                              </w:rPr>
                            </w:pPr>
                            <w:r w:rsidRPr="00454F75">
                              <w:rPr>
                                <w:sz w:val="94"/>
                                <w:szCs w:val="94"/>
                                <w:lang w:val="en-US" w:bidi="es-ES"/>
                              </w:rPr>
                              <w:t>DOM</w:t>
                            </w:r>
                            <w:r w:rsidR="00773B4F" w:rsidRPr="00454F75">
                              <w:rPr>
                                <w:sz w:val="94"/>
                                <w:szCs w:val="94"/>
                                <w:lang w:val="en-US" w:bidi="es-ES"/>
                              </w:rPr>
                              <w:t>O</w:t>
                            </w:r>
                            <w:r w:rsidRPr="00454F75">
                              <w:rPr>
                                <w:sz w:val="94"/>
                                <w:szCs w:val="94"/>
                                <w:lang w:val="en-US" w:bidi="es-ES"/>
                              </w:rPr>
                              <w:t>TICA</w:t>
                            </w:r>
                          </w:p>
                          <w:p w14:paraId="5D2882CB" w14:textId="77777777" w:rsidR="00095002" w:rsidRPr="00454F75" w:rsidRDefault="00095002" w:rsidP="00095002">
                            <w:pPr>
                              <w:pStyle w:val="Subttulo"/>
                              <w:jc w:val="right"/>
                              <w:rPr>
                                <w:color w:val="595959"/>
                                <w:sz w:val="36"/>
                                <w:szCs w:val="16"/>
                                <w:lang w:val="en-US"/>
                              </w:rPr>
                            </w:pPr>
                            <w:r w:rsidRPr="00454F75">
                              <w:rPr>
                                <w:color w:val="595959"/>
                                <w:sz w:val="36"/>
                                <w:szCs w:val="16"/>
                                <w:lang w:val="en-US" w:bidi="es-ES"/>
                              </w:rPr>
                              <w:t>Home IOT en packet tracer</w:t>
                            </w:r>
                          </w:p>
                        </w:txbxContent>
                      </v:textbox>
                    </v:shape>
                    <w10:wrap type="through" anchorx="page" anchory="page"/>
                  </v:group>
                </w:pict>
              </mc:Fallback>
            </mc:AlternateContent>
          </w:r>
          <w:r w:rsidR="00456BF7" w:rsidRPr="00456BF7">
            <w:rPr>
              <w:noProof/>
            </w:rPr>
            <w:drawing>
              <wp:inline distT="0" distB="0" distL="0" distR="0" wp14:anchorId="0E3ECD8B" wp14:editId="6B15919F">
                <wp:extent cx="5732145" cy="7990205"/>
                <wp:effectExtent l="0" t="0" r="1905" b="0"/>
                <wp:docPr id="34" name="Imagen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2145" cy="7990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456BF7">
            <w:rPr>
              <w:rFonts w:asciiTheme="majorHAnsi" w:eastAsiaTheme="majorEastAsia" w:hAnsiTheme="majorHAnsi" w:cstheme="majorBidi"/>
              <w:caps/>
              <w:noProof/>
              <w:color w:val="5B9BD5" w:themeColor="accent1"/>
              <w:sz w:val="72"/>
              <w:szCs w:val="72"/>
            </w:rPr>
            <w:drawing>
              <wp:anchor distT="0" distB="0" distL="114300" distR="114300" simplePos="0" relativeHeight="251658240" behindDoc="0" locked="0" layoutInCell="1" allowOverlap="1" wp14:anchorId="7FC68757" wp14:editId="47100BD5">
                <wp:simplePos x="0" y="0"/>
                <wp:positionH relativeFrom="page">
                  <wp:posOffset>15766</wp:posOffset>
                </wp:positionH>
                <wp:positionV relativeFrom="page">
                  <wp:align>top</wp:align>
                </wp:positionV>
                <wp:extent cx="7551420" cy="10657490"/>
                <wp:effectExtent l="0" t="0" r="0" b="0"/>
                <wp:wrapThrough wrapText="bothSides">
                  <wp:wrapPolygon edited="0">
                    <wp:start x="0" y="0"/>
                    <wp:lineTo x="0" y="21545"/>
                    <wp:lineTo x="21524" y="21545"/>
                    <wp:lineTo x="21524" y="0"/>
                    <wp:lineTo x="0" y="0"/>
                  </wp:wrapPolygon>
                </wp:wrapThrough>
                <wp:docPr id="33" name="Imagen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n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51420" cy="1065749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sdt>
      <w:sdtPr>
        <w:rPr>
          <w:sz w:val="40"/>
          <w:szCs w:val="40"/>
        </w:rPr>
        <w:alias w:val="Título:"/>
        <w:tag w:val="Título:"/>
        <w:id w:val="-574357878"/>
        <w:placeholder>
          <w:docPart w:val="23FA22E2031346CBBB2F5D7EE869E55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 w:multiLine="1"/>
      </w:sdtPr>
      <w:sdtContent>
        <w:p w14:paraId="1A34E361" w14:textId="383B9EF5" w:rsidR="00A769E6" w:rsidRDefault="00454F75">
          <w:pPr>
            <w:pStyle w:val="Ttulo"/>
          </w:pPr>
          <w:r>
            <w:rPr>
              <w:sz w:val="40"/>
              <w:szCs w:val="40"/>
            </w:rPr>
            <w:t>índice</w:t>
          </w:r>
        </w:p>
      </w:sdtContent>
    </w:sdt>
    <w:p w14:paraId="5DB8902E" w14:textId="0C8028DA" w:rsidR="00931CD9" w:rsidRPr="00507C2E" w:rsidRDefault="00D12643" w:rsidP="00931CD9">
      <w:pPr>
        <w:pStyle w:val="Ttulo1"/>
        <w:rPr>
          <w:sz w:val="28"/>
          <w:szCs w:val="28"/>
        </w:rPr>
      </w:pPr>
      <w:r w:rsidRPr="00507C2E">
        <w:rPr>
          <w:sz w:val="28"/>
          <w:szCs w:val="28"/>
        </w:rPr>
        <w:t xml:space="preserve">Resumen </w:t>
      </w:r>
    </w:p>
    <w:p w14:paraId="6911DE8F" w14:textId="57219146" w:rsidR="00931CD9" w:rsidRPr="00507C2E" w:rsidRDefault="00536C32" w:rsidP="00931CD9">
      <w:pPr>
        <w:pStyle w:val="Ttulo2"/>
        <w:numPr>
          <w:ilvl w:val="0"/>
          <w:numId w:val="0"/>
        </w:numPr>
        <w:ind w:left="720"/>
        <w:rPr>
          <w:sz w:val="28"/>
          <w:szCs w:val="28"/>
        </w:rPr>
      </w:pPr>
      <w:r w:rsidRPr="00507C2E">
        <w:rPr>
          <w:sz w:val="28"/>
          <w:szCs w:val="28"/>
        </w:rPr>
        <w:t xml:space="preserve">Introducción </w:t>
      </w:r>
    </w:p>
    <w:p w14:paraId="7A03B68F" w14:textId="4CA0FD2F" w:rsidR="00C55AE2" w:rsidRPr="00507C2E" w:rsidRDefault="00D12643" w:rsidP="00C55AE2">
      <w:pPr>
        <w:pStyle w:val="Ttulo1"/>
        <w:rPr>
          <w:sz w:val="28"/>
          <w:szCs w:val="28"/>
        </w:rPr>
      </w:pPr>
      <w:r w:rsidRPr="00507C2E">
        <w:rPr>
          <w:sz w:val="28"/>
          <w:szCs w:val="28"/>
        </w:rPr>
        <w:t>Proyecto D</w:t>
      </w:r>
      <w:r w:rsidR="00536C32" w:rsidRPr="00507C2E">
        <w:rPr>
          <w:sz w:val="28"/>
          <w:szCs w:val="28"/>
        </w:rPr>
        <w:t>o</w:t>
      </w:r>
      <w:r w:rsidRPr="00507C2E">
        <w:rPr>
          <w:sz w:val="28"/>
          <w:szCs w:val="28"/>
        </w:rPr>
        <w:t>motic</w:t>
      </w:r>
      <w:r w:rsidR="00931CD9" w:rsidRPr="00507C2E">
        <w:rPr>
          <w:sz w:val="28"/>
          <w:szCs w:val="28"/>
        </w:rPr>
        <w:t>a</w:t>
      </w:r>
    </w:p>
    <w:p w14:paraId="745C14BE" w14:textId="686CA22F" w:rsidR="00931CD9" w:rsidRPr="00507C2E" w:rsidRDefault="00931CD9" w:rsidP="00931CD9">
      <w:pPr>
        <w:pStyle w:val="Ttulo2"/>
        <w:numPr>
          <w:ilvl w:val="0"/>
          <w:numId w:val="0"/>
        </w:numPr>
        <w:ind w:left="720" w:hanging="360"/>
        <w:rPr>
          <w:sz w:val="28"/>
          <w:szCs w:val="28"/>
        </w:rPr>
      </w:pPr>
      <w:r w:rsidRPr="00507C2E">
        <w:rPr>
          <w:sz w:val="28"/>
          <w:szCs w:val="28"/>
        </w:rPr>
        <w:t>Objetivos</w:t>
      </w:r>
    </w:p>
    <w:p w14:paraId="30EB7FFE" w14:textId="25182CAC" w:rsidR="00A769E6" w:rsidRPr="00507C2E" w:rsidRDefault="00931CD9">
      <w:pPr>
        <w:pStyle w:val="Ttulo1"/>
        <w:rPr>
          <w:sz w:val="28"/>
          <w:szCs w:val="28"/>
        </w:rPr>
      </w:pPr>
      <w:r w:rsidRPr="00507C2E">
        <w:rPr>
          <w:sz w:val="28"/>
          <w:szCs w:val="28"/>
        </w:rPr>
        <w:t>Desarrollo</w:t>
      </w:r>
    </w:p>
    <w:p w14:paraId="559A11C2" w14:textId="64776DD7" w:rsidR="00A769E6" w:rsidRPr="00507C2E" w:rsidRDefault="00931CD9">
      <w:pPr>
        <w:pStyle w:val="Ttulo2"/>
        <w:numPr>
          <w:ilvl w:val="0"/>
          <w:numId w:val="10"/>
        </w:numPr>
        <w:rPr>
          <w:sz w:val="28"/>
          <w:szCs w:val="28"/>
        </w:rPr>
      </w:pPr>
      <w:r w:rsidRPr="00507C2E">
        <w:rPr>
          <w:sz w:val="28"/>
          <w:szCs w:val="28"/>
        </w:rPr>
        <w:t>Preguntas del Proyecto Domotica</w:t>
      </w:r>
    </w:p>
    <w:p w14:paraId="12A81B31" w14:textId="6CEF1F0B" w:rsidR="00A769E6" w:rsidRPr="00507C2E" w:rsidRDefault="00931CD9">
      <w:pPr>
        <w:pStyle w:val="Ttulo3"/>
        <w:rPr>
          <w:sz w:val="28"/>
          <w:szCs w:val="28"/>
        </w:rPr>
      </w:pPr>
      <w:r w:rsidRPr="00507C2E">
        <w:rPr>
          <w:sz w:val="28"/>
          <w:szCs w:val="28"/>
        </w:rPr>
        <w:t>¿Qué hace cada sección del Lean Canvas?</w:t>
      </w:r>
    </w:p>
    <w:p w14:paraId="5627E6DD" w14:textId="0A835A0F" w:rsidR="00A769E6" w:rsidRPr="00507C2E" w:rsidRDefault="00931CD9" w:rsidP="00C55AE2">
      <w:pPr>
        <w:pStyle w:val="Ttulo3"/>
        <w:rPr>
          <w:sz w:val="28"/>
          <w:szCs w:val="28"/>
        </w:rPr>
      </w:pPr>
      <w:r w:rsidRPr="00507C2E">
        <w:rPr>
          <w:sz w:val="28"/>
          <w:szCs w:val="28"/>
        </w:rPr>
        <w:t xml:space="preserve">¿Qué realiza cada bloque de la </w:t>
      </w:r>
      <w:r w:rsidR="00536C32" w:rsidRPr="00507C2E">
        <w:rPr>
          <w:sz w:val="28"/>
          <w:szCs w:val="28"/>
        </w:rPr>
        <w:t>Metodología</w:t>
      </w:r>
      <w:r w:rsidRPr="00507C2E">
        <w:rPr>
          <w:sz w:val="28"/>
          <w:szCs w:val="28"/>
        </w:rPr>
        <w:t xml:space="preserve"> Desing Thinking?</w:t>
      </w:r>
    </w:p>
    <w:p w14:paraId="0E15990E" w14:textId="2BD89D4F" w:rsidR="00A769E6" w:rsidRPr="00507C2E" w:rsidRDefault="00931CD9" w:rsidP="00931CD9">
      <w:pPr>
        <w:pStyle w:val="Ttulo2"/>
        <w:numPr>
          <w:ilvl w:val="0"/>
          <w:numId w:val="10"/>
        </w:numPr>
        <w:rPr>
          <w:sz w:val="28"/>
          <w:szCs w:val="28"/>
        </w:rPr>
      </w:pPr>
      <w:r w:rsidRPr="00507C2E">
        <w:rPr>
          <w:sz w:val="28"/>
          <w:szCs w:val="28"/>
        </w:rPr>
        <w:t>Lean Canvas</w:t>
      </w:r>
    </w:p>
    <w:p w14:paraId="37922347" w14:textId="27D7CFEB" w:rsidR="00A769E6" w:rsidRPr="00507C2E" w:rsidRDefault="00931CD9" w:rsidP="00931CD9">
      <w:pPr>
        <w:pStyle w:val="Ttulo2"/>
        <w:numPr>
          <w:ilvl w:val="0"/>
          <w:numId w:val="10"/>
        </w:numPr>
        <w:rPr>
          <w:sz w:val="28"/>
          <w:szCs w:val="28"/>
        </w:rPr>
      </w:pPr>
      <w:r w:rsidRPr="00507C2E">
        <w:rPr>
          <w:sz w:val="28"/>
          <w:szCs w:val="28"/>
        </w:rPr>
        <w:t>Desing Thinking</w:t>
      </w:r>
    </w:p>
    <w:p w14:paraId="294C2E9A" w14:textId="223ABEFA" w:rsidR="00A769E6" w:rsidRPr="00507C2E" w:rsidRDefault="00931CD9" w:rsidP="00931CD9">
      <w:pPr>
        <w:pStyle w:val="Ttulo1"/>
        <w:rPr>
          <w:sz w:val="28"/>
          <w:szCs w:val="28"/>
        </w:rPr>
      </w:pPr>
      <w:r w:rsidRPr="00507C2E">
        <w:rPr>
          <w:sz w:val="28"/>
          <w:szCs w:val="28"/>
        </w:rPr>
        <w:t>Propuesta de la aplicación IOT</w:t>
      </w:r>
    </w:p>
    <w:p w14:paraId="508EEC8C" w14:textId="098086C8" w:rsidR="00A769E6" w:rsidRPr="00507C2E" w:rsidRDefault="00931CD9" w:rsidP="00931CD9">
      <w:pPr>
        <w:pStyle w:val="Ttulo2"/>
        <w:numPr>
          <w:ilvl w:val="0"/>
          <w:numId w:val="17"/>
        </w:numPr>
        <w:rPr>
          <w:sz w:val="28"/>
          <w:szCs w:val="28"/>
        </w:rPr>
      </w:pPr>
      <w:r w:rsidRPr="00507C2E">
        <w:rPr>
          <w:sz w:val="28"/>
          <w:szCs w:val="28"/>
        </w:rPr>
        <w:t>Materiales Utilizados</w:t>
      </w:r>
    </w:p>
    <w:p w14:paraId="658604BF" w14:textId="5F526750" w:rsidR="00A769E6" w:rsidRPr="00507C2E" w:rsidRDefault="00931CD9" w:rsidP="00931CD9">
      <w:pPr>
        <w:pStyle w:val="Ttulo2"/>
        <w:numPr>
          <w:ilvl w:val="0"/>
          <w:numId w:val="17"/>
        </w:numPr>
        <w:rPr>
          <w:sz w:val="28"/>
          <w:szCs w:val="28"/>
        </w:rPr>
      </w:pPr>
      <w:r w:rsidRPr="00507C2E">
        <w:rPr>
          <w:sz w:val="28"/>
          <w:szCs w:val="28"/>
        </w:rPr>
        <w:t xml:space="preserve">Diagrama del circuito </w:t>
      </w:r>
    </w:p>
    <w:p w14:paraId="06DF275B" w14:textId="7AC40173" w:rsidR="00931CD9" w:rsidRPr="00507C2E" w:rsidRDefault="00704A8F" w:rsidP="00931CD9">
      <w:pPr>
        <w:rPr>
          <w:sz w:val="28"/>
          <w:szCs w:val="28"/>
        </w:rPr>
      </w:pPr>
      <w:r w:rsidRPr="00507C2E">
        <w:rPr>
          <w:sz w:val="28"/>
          <w:szCs w:val="28"/>
        </w:rPr>
        <w:t>Articulo científico</w:t>
      </w:r>
    </w:p>
    <w:p w14:paraId="39F585BC" w14:textId="77777777" w:rsidR="00931CD9" w:rsidRPr="00507C2E" w:rsidRDefault="00931CD9" w:rsidP="00931CD9">
      <w:pPr>
        <w:rPr>
          <w:sz w:val="28"/>
          <w:szCs w:val="28"/>
        </w:rPr>
      </w:pPr>
      <w:r w:rsidRPr="00507C2E">
        <w:rPr>
          <w:sz w:val="28"/>
          <w:szCs w:val="28"/>
        </w:rPr>
        <w:t>A.</w:t>
      </w:r>
      <w:r w:rsidRPr="00507C2E">
        <w:rPr>
          <w:sz w:val="28"/>
          <w:szCs w:val="28"/>
        </w:rPr>
        <w:tab/>
        <w:t>Conclusiones</w:t>
      </w:r>
    </w:p>
    <w:p w14:paraId="1B183D94" w14:textId="77777777" w:rsidR="00931CD9" w:rsidRPr="00507C2E" w:rsidRDefault="00931CD9" w:rsidP="00931CD9">
      <w:pPr>
        <w:rPr>
          <w:sz w:val="28"/>
          <w:szCs w:val="28"/>
        </w:rPr>
      </w:pPr>
      <w:r w:rsidRPr="00507C2E">
        <w:rPr>
          <w:sz w:val="28"/>
          <w:szCs w:val="28"/>
        </w:rPr>
        <w:t>B.</w:t>
      </w:r>
      <w:r w:rsidRPr="00507C2E">
        <w:rPr>
          <w:sz w:val="28"/>
          <w:szCs w:val="28"/>
        </w:rPr>
        <w:tab/>
        <w:t>Recomendaciones</w:t>
      </w:r>
    </w:p>
    <w:p w14:paraId="6C6D8BBA" w14:textId="2D2B601C" w:rsidR="00456BF7" w:rsidRPr="00507C2E" w:rsidRDefault="00931CD9" w:rsidP="00456BF7">
      <w:pPr>
        <w:rPr>
          <w:sz w:val="28"/>
          <w:szCs w:val="28"/>
        </w:rPr>
      </w:pPr>
      <w:r w:rsidRPr="00507C2E">
        <w:rPr>
          <w:sz w:val="28"/>
          <w:szCs w:val="28"/>
        </w:rPr>
        <w:t>C.</w:t>
      </w:r>
      <w:r w:rsidRPr="00507C2E">
        <w:rPr>
          <w:sz w:val="28"/>
          <w:szCs w:val="28"/>
        </w:rPr>
        <w:tab/>
        <w:t>bibliografía</w:t>
      </w:r>
    </w:p>
    <w:p w14:paraId="0DB32337" w14:textId="77777777" w:rsidR="00931CD9" w:rsidRDefault="00931CD9" w:rsidP="00456BF7"/>
    <w:p w14:paraId="10C1F122" w14:textId="77777777" w:rsidR="00931CD9" w:rsidRDefault="00931CD9" w:rsidP="00456BF7"/>
    <w:p w14:paraId="3BEA03D3" w14:textId="77777777" w:rsidR="00931CD9" w:rsidRDefault="00931CD9" w:rsidP="00456BF7"/>
    <w:p w14:paraId="1FDCA884" w14:textId="77777777" w:rsidR="00931CD9" w:rsidRDefault="00931CD9" w:rsidP="00456BF7"/>
    <w:p w14:paraId="67F65158" w14:textId="77777777" w:rsidR="00931CD9" w:rsidRDefault="00931CD9" w:rsidP="00456BF7"/>
    <w:p w14:paraId="3B5DBCA3" w14:textId="77777777" w:rsidR="00536C32" w:rsidRPr="00931CD9" w:rsidRDefault="00536C32" w:rsidP="00456BF7">
      <w:pPr>
        <w:rPr>
          <w:b/>
          <w:bCs/>
        </w:rPr>
      </w:pPr>
    </w:p>
    <w:p w14:paraId="4117BFBE" w14:textId="531F72DF" w:rsidR="00635EF7" w:rsidRDefault="00456BF7" w:rsidP="00456BF7">
      <w:pPr>
        <w:tabs>
          <w:tab w:val="left" w:pos="6415"/>
        </w:tabs>
      </w:pPr>
      <w:r>
        <w:lastRenderedPageBreak/>
        <w:tab/>
      </w:r>
    </w:p>
    <w:p w14:paraId="74553F81" w14:textId="77777777" w:rsidR="00514E58" w:rsidRDefault="00635EF7" w:rsidP="00635EF7">
      <w:pPr>
        <w:jc w:val="center"/>
        <w:rPr>
          <w:sz w:val="36"/>
          <w:szCs w:val="36"/>
        </w:rPr>
      </w:pPr>
      <w:r w:rsidRPr="00635EF7">
        <w:rPr>
          <w:sz w:val="36"/>
          <w:szCs w:val="36"/>
        </w:rPr>
        <w:t>RESUMEN</w:t>
      </w:r>
    </w:p>
    <w:p w14:paraId="5026B00E" w14:textId="77777777" w:rsidR="00514E58" w:rsidRDefault="00514E58" w:rsidP="00635EF7">
      <w:pPr>
        <w:jc w:val="center"/>
        <w:rPr>
          <w:sz w:val="36"/>
          <w:szCs w:val="36"/>
        </w:rPr>
      </w:pPr>
    </w:p>
    <w:p w14:paraId="52B8550A" w14:textId="77777777" w:rsidR="00514E58" w:rsidRPr="00514E58" w:rsidRDefault="00514E58" w:rsidP="00514E58">
      <w:pPr>
        <w:jc w:val="both"/>
        <w:rPr>
          <w:sz w:val="28"/>
          <w:szCs w:val="28"/>
        </w:rPr>
      </w:pPr>
      <w:r w:rsidRPr="00514E58">
        <w:rPr>
          <w:sz w:val="28"/>
          <w:szCs w:val="28"/>
        </w:rPr>
        <w:t xml:space="preserve">El proyecto de domótica es un enfoque de diseño y desarrollo de soluciones tecnológicas para el hogar, que busca integrar sistemas automatizados y dispositivos electrónicos para mejorar la comodidad, seguridad, eficiencia energética y accesibilidad en las viviendas. El proyecto se basa en el concepto de "casa inteligente", donde se utilizan sensores, actuadores, dispositivos de control y sistemas de comunicación para automatizar y optimizar diferentes aspectos del hogar.  </w:t>
      </w:r>
    </w:p>
    <w:p w14:paraId="04A3378E" w14:textId="77777777" w:rsidR="00514E58" w:rsidRPr="00514E58" w:rsidRDefault="00514E58" w:rsidP="00514E58">
      <w:pPr>
        <w:jc w:val="both"/>
        <w:rPr>
          <w:sz w:val="28"/>
          <w:szCs w:val="28"/>
        </w:rPr>
      </w:pPr>
      <w:r w:rsidRPr="00514E58">
        <w:rPr>
          <w:sz w:val="28"/>
          <w:szCs w:val="28"/>
        </w:rPr>
        <w:t xml:space="preserve"> El proyecto de domótica generalmente sigue un enfoque de Design Thinking, que implica entender las necesidades y deseos de los usuarios, definir claramente el problema o la oportunidad a abordar, idear soluciones creativas, crear prototipos y realizar pruebas con los usuarios para obtener retroalimentación y ajustar el diseño. La implementación de la solución en una casa inteligente real implica considerar la viabilidad técnica, los costos y otros factores relevantes. </w:t>
      </w:r>
    </w:p>
    <w:p w14:paraId="1C00E991" w14:textId="4BF9C81D" w:rsidR="00206CE7" w:rsidRPr="00514E58" w:rsidRDefault="00514E58" w:rsidP="00514E58">
      <w:pPr>
        <w:jc w:val="both"/>
      </w:pPr>
      <w:r w:rsidRPr="00514E58">
        <w:rPr>
          <w:sz w:val="28"/>
          <w:szCs w:val="28"/>
        </w:rPr>
        <w:t xml:space="preserve">  El proyecto de domótica puede incluir diferentes aspectos, como el control del sistema de iluminación, la gestión del sistema de seguridad, la automatización de electrodomésticos, la monitorización y gestión del consumo de energía, el control de climatización, la integración de dispositivos móviles y la gestión de la conectividad en el hogar, entre otros. El objetivo final es mejorar la calidad de vida de los residentes residenciales aportando soluciones tecnológicas que simplifiquen y optimicen su modo de vida en los entornos residenciales.</w:t>
      </w:r>
      <w:r w:rsidR="00456BF7">
        <w:br w:type="page"/>
      </w:r>
    </w:p>
    <w:p w14:paraId="4C0C0D31" w14:textId="7AE771AD" w:rsidR="00456BF7" w:rsidRDefault="00206CE7" w:rsidP="00206CE7">
      <w:pPr>
        <w:tabs>
          <w:tab w:val="left" w:pos="6415"/>
        </w:tabs>
        <w:jc w:val="center"/>
        <w:rPr>
          <w:sz w:val="36"/>
          <w:szCs w:val="36"/>
        </w:rPr>
      </w:pPr>
      <w:r w:rsidRPr="00030D90">
        <w:rPr>
          <w:sz w:val="36"/>
          <w:szCs w:val="36"/>
        </w:rPr>
        <w:lastRenderedPageBreak/>
        <w:t>INTRODUCCION</w:t>
      </w:r>
    </w:p>
    <w:p w14:paraId="7713C1AC" w14:textId="77777777" w:rsidR="00514E58" w:rsidRPr="00030D90" w:rsidRDefault="00514E58" w:rsidP="00206CE7">
      <w:pPr>
        <w:tabs>
          <w:tab w:val="left" w:pos="6415"/>
        </w:tabs>
        <w:jc w:val="center"/>
        <w:rPr>
          <w:sz w:val="36"/>
          <w:szCs w:val="36"/>
        </w:rPr>
      </w:pPr>
    </w:p>
    <w:p w14:paraId="0BF5D655" w14:textId="77777777" w:rsidR="00206CE7" w:rsidRPr="00030D90" w:rsidRDefault="00206CE7" w:rsidP="008C4A68">
      <w:pPr>
        <w:tabs>
          <w:tab w:val="left" w:pos="6415"/>
        </w:tabs>
        <w:jc w:val="both"/>
        <w:rPr>
          <w:sz w:val="28"/>
          <w:szCs w:val="28"/>
          <w:lang w:val="es-PE"/>
        </w:rPr>
      </w:pPr>
      <w:r w:rsidRPr="00030D90">
        <w:rPr>
          <w:sz w:val="28"/>
          <w:szCs w:val="28"/>
          <w:lang w:val="es-MX"/>
        </w:rPr>
        <w:t>Es un conjunto de tecnologías aplicadas al control del hogar y la automatización inteligente, que permiten una gestión eficiente del consumo energético, aportando seguridad y confort, y comunicación entre usuarios y sistemas.</w:t>
      </w:r>
    </w:p>
    <w:p w14:paraId="712C37CB" w14:textId="635C9DFA" w:rsidR="00206CE7" w:rsidRPr="00030D90" w:rsidRDefault="00206CE7" w:rsidP="008C4A68">
      <w:pPr>
        <w:tabs>
          <w:tab w:val="left" w:pos="6415"/>
        </w:tabs>
        <w:jc w:val="both"/>
        <w:rPr>
          <w:sz w:val="28"/>
          <w:szCs w:val="28"/>
          <w:lang w:val="es-PE"/>
        </w:rPr>
      </w:pPr>
      <w:r w:rsidRPr="00030D90">
        <w:rPr>
          <w:sz w:val="28"/>
          <w:szCs w:val="28"/>
          <w:lang w:val="es-MX"/>
        </w:rPr>
        <w:t>Cualquier hogar puede ser domótico sin una gran inversión. Comenzamos con  televisores inteligentes que pueden conectarse a plataformas de contenido como Netflix, HBO y Amazon, pero descubrimos que registrarse para la automatización del hogar era sencillo. Todo lo que necesita es  una red WLAN óptima que cubra toda su casa.</w:t>
      </w:r>
    </w:p>
    <w:p w14:paraId="48655A6F" w14:textId="77777777" w:rsidR="00206CE7" w:rsidRPr="00030D90" w:rsidRDefault="00206CE7" w:rsidP="008C4A68">
      <w:pPr>
        <w:tabs>
          <w:tab w:val="left" w:pos="6415"/>
        </w:tabs>
        <w:jc w:val="both"/>
        <w:rPr>
          <w:sz w:val="28"/>
          <w:szCs w:val="28"/>
          <w:lang w:val="es-PE"/>
        </w:rPr>
      </w:pPr>
      <w:r w:rsidRPr="00030D90">
        <w:rPr>
          <w:sz w:val="28"/>
          <w:szCs w:val="28"/>
          <w:lang w:val="es-MX"/>
        </w:rPr>
        <w:t>Comprar un enchufe inteligente o una bombilla es un primer paso fácil, y compañías como Philips, Osram y Simon se han ofrecido para ayudar.</w:t>
      </w:r>
    </w:p>
    <w:p w14:paraId="5AD3197D" w14:textId="77777777" w:rsidR="00206CE7" w:rsidRPr="00030D90" w:rsidRDefault="00206CE7" w:rsidP="008C4A68">
      <w:pPr>
        <w:tabs>
          <w:tab w:val="left" w:pos="6415"/>
        </w:tabs>
        <w:jc w:val="both"/>
        <w:rPr>
          <w:sz w:val="28"/>
          <w:szCs w:val="28"/>
          <w:lang w:val="es-MX"/>
        </w:rPr>
      </w:pPr>
      <w:r w:rsidRPr="00030D90">
        <w:rPr>
          <w:sz w:val="28"/>
          <w:szCs w:val="28"/>
          <w:lang w:val="es-MX"/>
        </w:rPr>
        <w:t xml:space="preserve">Cuando se trata de asistentes verbales, Alexa (Amazon), Siri (Apple) o Google Assistant son las alternativas más populares para dar los comandos que necesitas a cualquier dispositivo conectado. Son aglutinadores de estos sistemas con funcionamiento independiente y aplicación propia en un único dispositivo que permite su funcionamiento conjunto. </w:t>
      </w:r>
    </w:p>
    <w:p w14:paraId="734B3F8B" w14:textId="3D7F61AE" w:rsidR="00206CE7" w:rsidRPr="00030D90" w:rsidRDefault="00206CE7" w:rsidP="008C4A68">
      <w:pPr>
        <w:tabs>
          <w:tab w:val="left" w:pos="6415"/>
        </w:tabs>
        <w:jc w:val="both"/>
        <w:rPr>
          <w:sz w:val="28"/>
          <w:szCs w:val="28"/>
          <w:lang w:val="es-PE"/>
        </w:rPr>
      </w:pPr>
      <w:r w:rsidRPr="00030D90">
        <w:rPr>
          <w:sz w:val="28"/>
          <w:szCs w:val="28"/>
          <w:lang w:val="es-MX"/>
        </w:rPr>
        <w:t>Actualmente, Alexa ofrece la compatibilidad más amplia y también se puede instalar en sistemas Android e IOS. Luego viene el Asistente de Google, compatible con 10.000 dispositivos. Y por último, Siri, que solo es compatible con 300 dispositivos.</w:t>
      </w:r>
    </w:p>
    <w:p w14:paraId="6CDB8D89" w14:textId="77777777" w:rsidR="00206CE7" w:rsidRDefault="00206CE7" w:rsidP="00456BF7">
      <w:pPr>
        <w:tabs>
          <w:tab w:val="left" w:pos="6415"/>
        </w:tabs>
      </w:pPr>
    </w:p>
    <w:p w14:paraId="7B801378" w14:textId="77777777" w:rsidR="00206CE7" w:rsidRDefault="00206CE7" w:rsidP="00456BF7">
      <w:pPr>
        <w:tabs>
          <w:tab w:val="left" w:pos="6415"/>
        </w:tabs>
      </w:pPr>
    </w:p>
    <w:p w14:paraId="3E75DE30" w14:textId="77777777" w:rsidR="00206CE7" w:rsidRDefault="00206CE7" w:rsidP="00456BF7">
      <w:pPr>
        <w:tabs>
          <w:tab w:val="left" w:pos="6415"/>
        </w:tabs>
      </w:pPr>
    </w:p>
    <w:p w14:paraId="1BCE4891" w14:textId="77777777" w:rsidR="00030D90" w:rsidRDefault="00030D90" w:rsidP="00456BF7">
      <w:pPr>
        <w:tabs>
          <w:tab w:val="left" w:pos="6415"/>
        </w:tabs>
      </w:pPr>
    </w:p>
    <w:p w14:paraId="6A88AD87" w14:textId="77777777" w:rsidR="00030D90" w:rsidRDefault="00030D90" w:rsidP="00456BF7">
      <w:pPr>
        <w:tabs>
          <w:tab w:val="left" w:pos="6415"/>
        </w:tabs>
      </w:pPr>
    </w:p>
    <w:p w14:paraId="7E9E8CD2" w14:textId="77777777" w:rsidR="00206CE7" w:rsidRDefault="00206CE7" w:rsidP="00456BF7">
      <w:pPr>
        <w:tabs>
          <w:tab w:val="left" w:pos="6415"/>
        </w:tabs>
      </w:pPr>
    </w:p>
    <w:p w14:paraId="01EEEC0B" w14:textId="77777777" w:rsidR="00206CE7" w:rsidRPr="00206CE7" w:rsidRDefault="00206CE7" w:rsidP="00456BF7">
      <w:pPr>
        <w:tabs>
          <w:tab w:val="left" w:pos="6415"/>
        </w:tabs>
        <w:rPr>
          <w:sz w:val="32"/>
          <w:szCs w:val="32"/>
        </w:rPr>
      </w:pPr>
    </w:p>
    <w:p w14:paraId="6AD31CC5" w14:textId="77777777" w:rsidR="00030D90" w:rsidRDefault="00030D90" w:rsidP="00206CE7">
      <w:pPr>
        <w:tabs>
          <w:tab w:val="left" w:pos="6415"/>
        </w:tabs>
        <w:jc w:val="center"/>
        <w:rPr>
          <w:sz w:val="36"/>
          <w:szCs w:val="36"/>
        </w:rPr>
      </w:pPr>
    </w:p>
    <w:p w14:paraId="6518CEBB" w14:textId="77777777" w:rsidR="00030D90" w:rsidRDefault="00030D90" w:rsidP="00206CE7">
      <w:pPr>
        <w:tabs>
          <w:tab w:val="left" w:pos="6415"/>
        </w:tabs>
        <w:jc w:val="center"/>
        <w:rPr>
          <w:sz w:val="36"/>
          <w:szCs w:val="36"/>
        </w:rPr>
      </w:pPr>
    </w:p>
    <w:p w14:paraId="0D7E3336" w14:textId="40039931" w:rsidR="00206CE7" w:rsidRPr="00030D90" w:rsidRDefault="00206CE7" w:rsidP="00206CE7">
      <w:pPr>
        <w:tabs>
          <w:tab w:val="left" w:pos="6415"/>
        </w:tabs>
        <w:jc w:val="center"/>
        <w:rPr>
          <w:sz w:val="24"/>
          <w:szCs w:val="24"/>
        </w:rPr>
      </w:pPr>
      <w:r w:rsidRPr="00030D90">
        <w:rPr>
          <w:sz w:val="36"/>
          <w:szCs w:val="36"/>
        </w:rPr>
        <w:t>OBJETIVOS</w:t>
      </w:r>
    </w:p>
    <w:p w14:paraId="31C6F151" w14:textId="77777777" w:rsidR="00206CE7" w:rsidRPr="00030D90" w:rsidRDefault="00206CE7" w:rsidP="00206CE7">
      <w:pPr>
        <w:tabs>
          <w:tab w:val="left" w:pos="6415"/>
        </w:tabs>
        <w:jc w:val="center"/>
        <w:rPr>
          <w:sz w:val="24"/>
          <w:szCs w:val="24"/>
        </w:rPr>
      </w:pPr>
    </w:p>
    <w:p w14:paraId="1E268053" w14:textId="77777777" w:rsidR="00206CE7" w:rsidRPr="00030D90" w:rsidRDefault="00206CE7" w:rsidP="008C4A68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Uno de los principales beneficios de la domótica es el ahorro energético. Mediante el uso de sistemas y dispositivos que controlan elementos como la iluminación y el aire acondicionado, la energía consumida se puede utilizar de manera más eficiente.</w:t>
      </w:r>
    </w:p>
    <w:p w14:paraId="4615A2BB" w14:textId="77777777" w:rsidR="00206CE7" w:rsidRPr="00030D90" w:rsidRDefault="00206CE7" w:rsidP="008C4A68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La domótica puede optimizar la rentabilidad a través de instalaciones seguras con sistemas autónomos de protección contra incendios, fugas de agua y gas y patógenos en el aire. Ahorra agua y energía y alarga la vida de tus luces. Gestión remota fácil e intuitiva. Usabilidad del cliente final.</w:t>
      </w:r>
    </w:p>
    <w:p w14:paraId="6BAB51F4" w14:textId="4710AAB6" w:rsidR="00206CE7" w:rsidRPr="00030D90" w:rsidRDefault="00206CE7" w:rsidP="008C4A68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Son muchas las mejoras que la domótica puede aportar a nuestras vidas. B. Mejora la seguridad, facilita la comunicación y la gestión remota, mejora la calidad y la comodidad de vida, proporciona informes de consumo y ahorra significativamente las facturas mensuales al hacer un mejor uso de los recursos. No obstante, es importante asegurar la total compatibilidad entre el dispositivo adquirido y nuestro software antes de realizar la compra o contratación.</w:t>
      </w:r>
    </w:p>
    <w:p w14:paraId="228ED11E" w14:textId="77777777" w:rsidR="00206CE7" w:rsidRDefault="00206CE7">
      <w:pPr>
        <w:tabs>
          <w:tab w:val="left" w:pos="6415"/>
        </w:tabs>
        <w:jc w:val="center"/>
        <w:rPr>
          <w:sz w:val="32"/>
          <w:szCs w:val="32"/>
        </w:rPr>
      </w:pPr>
    </w:p>
    <w:p w14:paraId="32EEE956" w14:textId="77777777" w:rsidR="00206CE7" w:rsidRDefault="00206CE7">
      <w:pPr>
        <w:tabs>
          <w:tab w:val="left" w:pos="6415"/>
        </w:tabs>
        <w:jc w:val="center"/>
        <w:rPr>
          <w:sz w:val="32"/>
          <w:szCs w:val="32"/>
        </w:rPr>
      </w:pPr>
    </w:p>
    <w:p w14:paraId="37FADD33" w14:textId="77777777" w:rsidR="00206CE7" w:rsidRDefault="00206CE7">
      <w:pPr>
        <w:tabs>
          <w:tab w:val="left" w:pos="6415"/>
        </w:tabs>
        <w:jc w:val="center"/>
        <w:rPr>
          <w:sz w:val="32"/>
          <w:szCs w:val="32"/>
        </w:rPr>
      </w:pPr>
    </w:p>
    <w:p w14:paraId="0450A1A4" w14:textId="77777777" w:rsidR="00206CE7" w:rsidRDefault="00206CE7">
      <w:pPr>
        <w:tabs>
          <w:tab w:val="left" w:pos="6415"/>
        </w:tabs>
        <w:jc w:val="center"/>
        <w:rPr>
          <w:sz w:val="32"/>
          <w:szCs w:val="32"/>
        </w:rPr>
      </w:pPr>
    </w:p>
    <w:p w14:paraId="034FD972" w14:textId="77777777" w:rsidR="00030D90" w:rsidRDefault="00030D90">
      <w:pPr>
        <w:tabs>
          <w:tab w:val="left" w:pos="6415"/>
        </w:tabs>
        <w:jc w:val="center"/>
        <w:rPr>
          <w:sz w:val="32"/>
          <w:szCs w:val="32"/>
        </w:rPr>
      </w:pPr>
    </w:p>
    <w:p w14:paraId="52B41B3A" w14:textId="77777777" w:rsidR="00030D90" w:rsidRDefault="00030D90">
      <w:pPr>
        <w:tabs>
          <w:tab w:val="left" w:pos="6415"/>
        </w:tabs>
        <w:jc w:val="center"/>
        <w:rPr>
          <w:sz w:val="32"/>
          <w:szCs w:val="32"/>
        </w:rPr>
      </w:pPr>
    </w:p>
    <w:p w14:paraId="347D4749" w14:textId="77777777" w:rsidR="00030D90" w:rsidRDefault="00030D90">
      <w:pPr>
        <w:tabs>
          <w:tab w:val="left" w:pos="6415"/>
        </w:tabs>
        <w:jc w:val="center"/>
        <w:rPr>
          <w:sz w:val="32"/>
          <w:szCs w:val="32"/>
        </w:rPr>
      </w:pPr>
    </w:p>
    <w:p w14:paraId="0897270A" w14:textId="77777777" w:rsidR="00206CE7" w:rsidRDefault="00206CE7" w:rsidP="00625FA0">
      <w:pPr>
        <w:tabs>
          <w:tab w:val="left" w:pos="6415"/>
        </w:tabs>
        <w:rPr>
          <w:sz w:val="32"/>
          <w:szCs w:val="32"/>
        </w:rPr>
      </w:pPr>
    </w:p>
    <w:p w14:paraId="797AF2E5" w14:textId="77777777" w:rsidR="00206CE7" w:rsidRDefault="00206CE7">
      <w:pPr>
        <w:tabs>
          <w:tab w:val="left" w:pos="6415"/>
        </w:tabs>
        <w:jc w:val="center"/>
        <w:rPr>
          <w:sz w:val="32"/>
          <w:szCs w:val="32"/>
        </w:rPr>
      </w:pPr>
    </w:p>
    <w:p w14:paraId="7FB78CE6" w14:textId="3FA544EC" w:rsidR="00D7053F" w:rsidRPr="00030D90" w:rsidRDefault="00206CE7" w:rsidP="00D7053F">
      <w:pPr>
        <w:tabs>
          <w:tab w:val="left" w:pos="6415"/>
        </w:tabs>
        <w:jc w:val="center"/>
        <w:rPr>
          <w:sz w:val="36"/>
          <w:szCs w:val="36"/>
        </w:rPr>
      </w:pPr>
      <w:r w:rsidRPr="00030D90">
        <w:rPr>
          <w:sz w:val="36"/>
          <w:szCs w:val="36"/>
        </w:rPr>
        <w:lastRenderedPageBreak/>
        <w:t>USOS DE LA HOME IOT</w:t>
      </w:r>
    </w:p>
    <w:p w14:paraId="111E79B3" w14:textId="77777777" w:rsidR="00D7053F" w:rsidRPr="00030D90" w:rsidRDefault="00D7053F" w:rsidP="00D7053F">
      <w:pPr>
        <w:tabs>
          <w:tab w:val="left" w:pos="6415"/>
        </w:tabs>
        <w:jc w:val="center"/>
        <w:rPr>
          <w:sz w:val="36"/>
          <w:szCs w:val="36"/>
        </w:rPr>
      </w:pPr>
    </w:p>
    <w:p w14:paraId="0CE906DD" w14:textId="59EECFAF" w:rsidR="00206CE7" w:rsidRPr="00030D90" w:rsidRDefault="00206CE7" w:rsidP="00206CE7">
      <w:pPr>
        <w:tabs>
          <w:tab w:val="left" w:pos="298"/>
          <w:tab w:val="left" w:pos="6415"/>
        </w:tabs>
        <w:rPr>
          <w:sz w:val="32"/>
          <w:szCs w:val="32"/>
          <w:u w:val="single"/>
        </w:rPr>
      </w:pPr>
      <w:r w:rsidRPr="00030D90">
        <w:rPr>
          <w:sz w:val="32"/>
          <w:szCs w:val="32"/>
          <w:u w:val="single"/>
        </w:rPr>
        <w:t>Vigilancia y control de alarma</w:t>
      </w:r>
    </w:p>
    <w:p w14:paraId="61566576" w14:textId="62B90AEC" w:rsidR="00206CE7" w:rsidRPr="00030D90" w:rsidRDefault="00206CE7" w:rsidP="008C4A68">
      <w:pPr>
        <w:tabs>
          <w:tab w:val="left" w:pos="298"/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Además de conectarse automáticamente cuando sales, puedes denunciar a la policía cuando se detecta un intruso. Y por supuesto, siempre puedes ver  todo lo que está pasando en casa. Una aplicación muy interesante si tienes niños pequeños es usar estos sistemas para el control y la seguridad de los niños.</w:t>
      </w:r>
    </w:p>
    <w:p w14:paraId="6D405D85" w14:textId="77777777" w:rsidR="00D7053F" w:rsidRPr="00030D90" w:rsidRDefault="00D7053F" w:rsidP="00206CE7">
      <w:pPr>
        <w:tabs>
          <w:tab w:val="left" w:pos="298"/>
          <w:tab w:val="left" w:pos="6415"/>
        </w:tabs>
        <w:rPr>
          <w:sz w:val="24"/>
          <w:szCs w:val="24"/>
        </w:rPr>
      </w:pPr>
    </w:p>
    <w:p w14:paraId="56343C9C" w14:textId="39A242E4" w:rsidR="00D7053F" w:rsidRPr="00030D90" w:rsidRDefault="00D7053F" w:rsidP="00D7053F">
      <w:pPr>
        <w:tabs>
          <w:tab w:val="left" w:pos="6415"/>
        </w:tabs>
        <w:rPr>
          <w:sz w:val="32"/>
          <w:szCs w:val="32"/>
          <w:u w:val="single"/>
          <w:lang w:val="es-PE"/>
        </w:rPr>
      </w:pPr>
      <w:r w:rsidRPr="00454F75">
        <w:rPr>
          <w:sz w:val="32"/>
          <w:szCs w:val="32"/>
          <w:u w:val="single"/>
          <w:lang w:val="es-PE"/>
        </w:rPr>
        <w:t>Riesgo programado</w:t>
      </w:r>
    </w:p>
    <w:p w14:paraId="2D06158F" w14:textId="2BF32ECD" w:rsidR="00D7053F" w:rsidRPr="00454F75" w:rsidRDefault="00D7053F" w:rsidP="008C4A68">
      <w:pPr>
        <w:tabs>
          <w:tab w:val="left" w:pos="6415"/>
        </w:tabs>
        <w:jc w:val="both"/>
        <w:rPr>
          <w:sz w:val="28"/>
          <w:szCs w:val="28"/>
          <w:lang w:val="es-PE"/>
        </w:rPr>
      </w:pPr>
      <w:r w:rsidRPr="00454F75">
        <w:rPr>
          <w:sz w:val="28"/>
          <w:szCs w:val="28"/>
          <w:lang w:val="es-PE"/>
        </w:rPr>
        <w:t xml:space="preserve">Ya sea un jardín, una terraza o una maceta, esta función también se puede delegar durante la época navideña. También controla la </w:t>
      </w:r>
      <w:r w:rsidRPr="00030D90">
        <w:rPr>
          <w:sz w:val="28"/>
          <w:szCs w:val="28"/>
          <w:lang w:val="en-US"/>
        </w:rPr>
        <w:pgNum/>
      </w:r>
      <w:r w:rsidRPr="00454F75">
        <w:rPr>
          <w:sz w:val="28"/>
          <w:szCs w:val="28"/>
          <w:lang w:val="es-PE"/>
        </w:rPr>
        <w:t>emperature de las plantas.</w:t>
      </w:r>
    </w:p>
    <w:p w14:paraId="2132BD02" w14:textId="77777777" w:rsidR="00D7053F" w:rsidRPr="00030D90" w:rsidRDefault="00D7053F" w:rsidP="00D7053F">
      <w:pPr>
        <w:tabs>
          <w:tab w:val="left" w:pos="6415"/>
        </w:tabs>
        <w:rPr>
          <w:lang w:val="es-PE"/>
        </w:rPr>
      </w:pPr>
    </w:p>
    <w:p w14:paraId="2CB77B86" w14:textId="1EE467E9" w:rsidR="00D7053F" w:rsidRPr="00030D90" w:rsidRDefault="00D7053F" w:rsidP="00D7053F">
      <w:pPr>
        <w:tabs>
          <w:tab w:val="left" w:pos="6415"/>
        </w:tabs>
        <w:rPr>
          <w:sz w:val="32"/>
          <w:szCs w:val="32"/>
          <w:u w:val="single"/>
          <w:lang w:val="es-PE"/>
        </w:rPr>
      </w:pPr>
      <w:r w:rsidRPr="00454F75">
        <w:rPr>
          <w:sz w:val="32"/>
          <w:szCs w:val="32"/>
          <w:u w:val="single"/>
          <w:lang w:val="es-PE"/>
        </w:rPr>
        <w:t>Riesgo programado</w:t>
      </w:r>
    </w:p>
    <w:p w14:paraId="160A8FF6" w14:textId="49900F82" w:rsidR="00D7053F" w:rsidRPr="00030D90" w:rsidRDefault="00D7053F" w:rsidP="008C4A68">
      <w:pPr>
        <w:tabs>
          <w:tab w:val="left" w:pos="6415"/>
        </w:tabs>
        <w:jc w:val="both"/>
        <w:rPr>
          <w:sz w:val="28"/>
          <w:szCs w:val="28"/>
          <w:lang w:val="es-PE"/>
        </w:rPr>
      </w:pPr>
      <w:r w:rsidRPr="00454F75">
        <w:rPr>
          <w:sz w:val="28"/>
          <w:szCs w:val="28"/>
          <w:lang w:val="es-PE"/>
        </w:rPr>
        <w:t xml:space="preserve">Ya sea un jardín, una terraza o una maceta, esta función también se puede delegar durante la época navideña. También controla la </w:t>
      </w:r>
      <w:r w:rsidRPr="00030D90">
        <w:rPr>
          <w:sz w:val="28"/>
          <w:szCs w:val="28"/>
          <w:lang w:val="en-US"/>
        </w:rPr>
        <w:pgNum/>
      </w:r>
      <w:r w:rsidRPr="00454F75">
        <w:rPr>
          <w:sz w:val="28"/>
          <w:szCs w:val="28"/>
          <w:lang w:val="es-PE"/>
        </w:rPr>
        <w:t>emperature de las plantas.</w:t>
      </w:r>
    </w:p>
    <w:p w14:paraId="3BD7A33D" w14:textId="77777777" w:rsidR="00206CE7" w:rsidRPr="00030D90" w:rsidRDefault="00206CE7" w:rsidP="00206CE7">
      <w:pPr>
        <w:tabs>
          <w:tab w:val="left" w:pos="6415"/>
        </w:tabs>
        <w:rPr>
          <w:sz w:val="36"/>
          <w:szCs w:val="36"/>
        </w:rPr>
      </w:pPr>
    </w:p>
    <w:p w14:paraId="1AACB5B8" w14:textId="049CBC06" w:rsidR="00D7053F" w:rsidRPr="00030D90" w:rsidRDefault="00D7053F" w:rsidP="00D7053F">
      <w:pPr>
        <w:tabs>
          <w:tab w:val="left" w:pos="6415"/>
        </w:tabs>
        <w:rPr>
          <w:sz w:val="32"/>
          <w:szCs w:val="32"/>
          <w:u w:val="single"/>
        </w:rPr>
      </w:pPr>
      <w:r w:rsidRPr="00030D90">
        <w:rPr>
          <w:sz w:val="32"/>
          <w:szCs w:val="32"/>
          <w:u w:val="single"/>
        </w:rPr>
        <w:t>Riego programado</w:t>
      </w:r>
    </w:p>
    <w:p w14:paraId="007B68A9" w14:textId="1152332F" w:rsidR="00206CE7" w:rsidRPr="00030D90" w:rsidRDefault="00D7053F" w:rsidP="008C4A68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Ya sea un jardín, una terraza o una maceta, esta función también se puede delegar durante la época navideña. También controla la temperatura de las plantas.</w:t>
      </w:r>
    </w:p>
    <w:p w14:paraId="37F1EA08" w14:textId="77777777" w:rsidR="00D7053F" w:rsidRDefault="00D7053F" w:rsidP="00D7053F">
      <w:pPr>
        <w:tabs>
          <w:tab w:val="left" w:pos="6415"/>
        </w:tabs>
        <w:rPr>
          <w:sz w:val="28"/>
          <w:szCs w:val="28"/>
        </w:rPr>
      </w:pPr>
    </w:p>
    <w:p w14:paraId="106215DA" w14:textId="77777777" w:rsidR="00D7053F" w:rsidRDefault="00D7053F" w:rsidP="00D7053F">
      <w:pPr>
        <w:tabs>
          <w:tab w:val="left" w:pos="6415"/>
        </w:tabs>
        <w:rPr>
          <w:sz w:val="28"/>
          <w:szCs w:val="28"/>
        </w:rPr>
      </w:pPr>
    </w:p>
    <w:p w14:paraId="30083E4E" w14:textId="77777777" w:rsidR="00030D90" w:rsidRDefault="00030D90" w:rsidP="00D7053F">
      <w:pPr>
        <w:tabs>
          <w:tab w:val="left" w:pos="6415"/>
        </w:tabs>
        <w:rPr>
          <w:sz w:val="28"/>
          <w:szCs w:val="28"/>
        </w:rPr>
      </w:pPr>
    </w:p>
    <w:p w14:paraId="2605FC88" w14:textId="77777777" w:rsidR="00030D90" w:rsidRPr="00D7053F" w:rsidRDefault="00030D90" w:rsidP="00D7053F">
      <w:pPr>
        <w:tabs>
          <w:tab w:val="left" w:pos="6415"/>
        </w:tabs>
        <w:rPr>
          <w:sz w:val="28"/>
          <w:szCs w:val="28"/>
        </w:rPr>
      </w:pPr>
    </w:p>
    <w:p w14:paraId="0268515E" w14:textId="56ABFBB6" w:rsidR="00D7053F" w:rsidRPr="00030D90" w:rsidRDefault="00D7053F" w:rsidP="00D7053F">
      <w:pPr>
        <w:tabs>
          <w:tab w:val="left" w:pos="621"/>
          <w:tab w:val="left" w:pos="6415"/>
        </w:tabs>
        <w:rPr>
          <w:sz w:val="32"/>
          <w:szCs w:val="32"/>
          <w:u w:val="single"/>
        </w:rPr>
      </w:pPr>
      <w:r w:rsidRPr="00030D90">
        <w:rPr>
          <w:sz w:val="32"/>
          <w:szCs w:val="32"/>
          <w:u w:val="single"/>
        </w:rPr>
        <w:lastRenderedPageBreak/>
        <w:t>Iluminacion </w:t>
      </w:r>
    </w:p>
    <w:p w14:paraId="32FF0222" w14:textId="7C5F38ED" w:rsidR="00206CE7" w:rsidRPr="00030D90" w:rsidRDefault="00D7053F" w:rsidP="008C4A68">
      <w:pPr>
        <w:tabs>
          <w:tab w:val="left" w:pos="621"/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Desde evitar que las luces se queden encendidas cuando no hay nadie en casa hasta disuadir a los ladrones simulando la presencia de personas cuando la casa esta vacia. Por ejemplo, cuando quieres ver una pelicula en tu salon, puedes generar una escena de luz en el y establece el nivel de la luz que mas interese.</w:t>
      </w:r>
    </w:p>
    <w:p w14:paraId="694EB472" w14:textId="77777777" w:rsidR="00D7053F" w:rsidRPr="00030D90" w:rsidRDefault="00D7053F" w:rsidP="00D7053F">
      <w:pPr>
        <w:tabs>
          <w:tab w:val="left" w:pos="621"/>
          <w:tab w:val="left" w:pos="6415"/>
        </w:tabs>
        <w:rPr>
          <w:sz w:val="28"/>
          <w:szCs w:val="28"/>
        </w:rPr>
      </w:pPr>
    </w:p>
    <w:p w14:paraId="6D17B0D4" w14:textId="3F5B2C7B" w:rsidR="00D7053F" w:rsidRPr="00030D90" w:rsidRDefault="00D7053F" w:rsidP="00D7053F">
      <w:pPr>
        <w:tabs>
          <w:tab w:val="left" w:pos="546"/>
          <w:tab w:val="left" w:pos="6415"/>
        </w:tabs>
        <w:rPr>
          <w:sz w:val="32"/>
          <w:szCs w:val="32"/>
          <w:u w:val="single"/>
        </w:rPr>
      </w:pPr>
      <w:r w:rsidRPr="00030D90">
        <w:rPr>
          <w:sz w:val="32"/>
          <w:szCs w:val="32"/>
          <w:u w:val="single"/>
        </w:rPr>
        <w:t>Control de las persianas</w:t>
      </w:r>
    </w:p>
    <w:p w14:paraId="648FD40E" w14:textId="40E7972C" w:rsidR="00206CE7" w:rsidRPr="00030D90" w:rsidRDefault="00D7053F" w:rsidP="008C4A68">
      <w:pPr>
        <w:tabs>
          <w:tab w:val="left" w:pos="546"/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No basta con tener instalado un motor, para incluirlo en la llamada domotica, hay que ser conciente de las necesidades de la vivienda y saber cuando subirlo o bajarlo segun las preferencias marcadas en cuanto a horas de luz y ocurrencia de la luz debe ir del sol.</w:t>
      </w:r>
    </w:p>
    <w:p w14:paraId="7D203889" w14:textId="77777777" w:rsidR="00206CE7" w:rsidRPr="00030D90" w:rsidRDefault="00206CE7">
      <w:pPr>
        <w:tabs>
          <w:tab w:val="left" w:pos="6415"/>
        </w:tabs>
        <w:jc w:val="center"/>
        <w:rPr>
          <w:sz w:val="28"/>
          <w:szCs w:val="28"/>
        </w:rPr>
      </w:pPr>
    </w:p>
    <w:p w14:paraId="357C6521" w14:textId="2D40AD11" w:rsidR="00D7053F" w:rsidRPr="00030D90" w:rsidRDefault="00D7053F" w:rsidP="00D7053F">
      <w:pPr>
        <w:tabs>
          <w:tab w:val="left" w:pos="472"/>
          <w:tab w:val="left" w:pos="6415"/>
        </w:tabs>
        <w:rPr>
          <w:sz w:val="32"/>
          <w:szCs w:val="32"/>
          <w:u w:val="single"/>
        </w:rPr>
      </w:pPr>
      <w:r w:rsidRPr="00030D90">
        <w:rPr>
          <w:sz w:val="32"/>
          <w:szCs w:val="32"/>
          <w:u w:val="single"/>
        </w:rPr>
        <w:t>Acceso de las puertas</w:t>
      </w:r>
    </w:p>
    <w:p w14:paraId="3ED7B32C" w14:textId="0040642E" w:rsidR="00206CE7" w:rsidRPr="00030D90" w:rsidRDefault="00D7053F" w:rsidP="008C4A68">
      <w:pPr>
        <w:tabs>
          <w:tab w:val="left" w:pos="472"/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Puede realizar cambios en su candado para que pueda abrirse a traves de su dispositivo movil.</w:t>
      </w:r>
    </w:p>
    <w:p w14:paraId="32332AB1" w14:textId="77777777" w:rsidR="00D7053F" w:rsidRPr="00030D90" w:rsidRDefault="00D7053F" w:rsidP="00D7053F">
      <w:pPr>
        <w:tabs>
          <w:tab w:val="left" w:pos="472"/>
          <w:tab w:val="left" w:pos="6415"/>
        </w:tabs>
      </w:pPr>
    </w:p>
    <w:p w14:paraId="408830D6" w14:textId="6FF99F11" w:rsidR="00D7053F" w:rsidRPr="00030D90" w:rsidRDefault="00D7053F" w:rsidP="00D7053F">
      <w:pPr>
        <w:tabs>
          <w:tab w:val="left" w:pos="472"/>
          <w:tab w:val="left" w:pos="6415"/>
        </w:tabs>
        <w:rPr>
          <w:sz w:val="32"/>
          <w:szCs w:val="32"/>
          <w:u w:val="single"/>
        </w:rPr>
      </w:pPr>
      <w:r w:rsidRPr="00030D90">
        <w:rPr>
          <w:sz w:val="32"/>
          <w:szCs w:val="32"/>
          <w:u w:val="single"/>
        </w:rPr>
        <w:t>Visualizar el gasto de luz</w:t>
      </w:r>
    </w:p>
    <w:p w14:paraId="0EEF004F" w14:textId="43C66B77" w:rsidR="00D7053F" w:rsidRPr="00030D90" w:rsidRDefault="00D7053F" w:rsidP="00BE63F8">
      <w:pPr>
        <w:tabs>
          <w:tab w:val="left" w:pos="472"/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Se pueden visualizar los consumos y costes energeticos incorporando elementos en el cuadro electrico. Por ejemplo, brinda informacion importante para determinar cuando es mas economico encerder la lavadora.</w:t>
      </w:r>
    </w:p>
    <w:p w14:paraId="6F0043D4" w14:textId="4AFF55AC" w:rsidR="00206CE7" w:rsidRPr="00030D90" w:rsidRDefault="00030D90" w:rsidP="00D72BB3">
      <w:r>
        <w:br w:type="page"/>
      </w:r>
    </w:p>
    <w:p w14:paraId="11729C27" w14:textId="43925907" w:rsidR="00D7053F" w:rsidRDefault="00030D90" w:rsidP="00030D90">
      <w:pPr>
        <w:tabs>
          <w:tab w:val="left" w:pos="6415"/>
        </w:tabs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¿QUE HACE CADA SECCION DEL LEAN CANVAS?</w:t>
      </w:r>
    </w:p>
    <w:p w14:paraId="788ED6B6" w14:textId="77777777" w:rsidR="00625FA0" w:rsidRDefault="00625FA0" w:rsidP="00030D90">
      <w:pPr>
        <w:tabs>
          <w:tab w:val="left" w:pos="6415"/>
        </w:tabs>
        <w:jc w:val="center"/>
        <w:rPr>
          <w:sz w:val="32"/>
          <w:szCs w:val="32"/>
        </w:rPr>
      </w:pPr>
    </w:p>
    <w:p w14:paraId="629E702B" w14:textId="47BCF3FE" w:rsidR="00D72BB3" w:rsidRP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</w:rPr>
        <w:t xml:space="preserve">Lean Canvas es una herramienta de desarrollo de modelo de negocio visual basada en el enfoque Lean Startup. Consiste en una plantilla seccionada que te ayuda a definir y validar tu modelo de negocio de manera concisa y rápida. Cada sección del Lean Canvas tiene un propósito específico y se describe brevemente a continuación. </w:t>
      </w:r>
    </w:p>
    <w:p w14:paraId="2BAEEFF7" w14:textId="20B9AFB3" w:rsid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  <w:u w:val="single"/>
        </w:rPr>
        <w:t>Segmentos de clientes</w:t>
      </w:r>
      <w:r w:rsidRPr="00D72BB3">
        <w:rPr>
          <w:sz w:val="28"/>
          <w:szCs w:val="28"/>
        </w:rPr>
        <w:t xml:space="preserve">: esta sección identifica los diversos segmentos de clientes o usuarios a los que están destinados sus productos o servicios. Trate de obtener una comprensión clara de quiénes son sus clientes potenciales y cuáles son sus necesidades y problemas. </w:t>
      </w:r>
    </w:p>
    <w:p w14:paraId="35C1B7E3" w14:textId="77777777" w:rsidR="00625FA0" w:rsidRDefault="00625FA0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</w:p>
    <w:p w14:paraId="26B26486" w14:textId="4649C779" w:rsid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  <w:u w:val="single"/>
        </w:rPr>
        <w:t>Propuesta de valor</w:t>
      </w:r>
      <w:r w:rsidRPr="00D72BB3">
        <w:rPr>
          <w:sz w:val="28"/>
          <w:szCs w:val="28"/>
        </w:rPr>
        <w:t xml:space="preserve">: Aquí se define la propuesta de valor del producto o servicio, es decir, la solución que se ofrece para satisfacer la necesidad o problema del cliente. Su objetivo es resaltar los beneficios y ventajas competitivas que hacen que la solución sea atractiva para los clientes. </w:t>
      </w:r>
    </w:p>
    <w:p w14:paraId="30780BD5" w14:textId="77777777" w:rsidR="00625FA0" w:rsidRDefault="00625FA0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</w:p>
    <w:p w14:paraId="08645B9E" w14:textId="2469B599" w:rsid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</w:rPr>
        <w:t xml:space="preserve"> </w:t>
      </w:r>
      <w:r w:rsidRPr="00D72BB3">
        <w:rPr>
          <w:sz w:val="28"/>
          <w:szCs w:val="28"/>
          <w:u w:val="single"/>
        </w:rPr>
        <w:t>Canales</w:t>
      </w:r>
      <w:r w:rsidRPr="00D72BB3">
        <w:rPr>
          <w:sz w:val="28"/>
          <w:szCs w:val="28"/>
        </w:rPr>
        <w:t>: esta sección describe los canales de ventas y comunicación utilizados para llegar a sus clientes y entregar su propuesta de valor. Para llegar a sus clientes de manera efectiva, debe identificar los canales más efectivos y eficientes.</w:t>
      </w:r>
    </w:p>
    <w:p w14:paraId="7ED7797A" w14:textId="77777777" w:rsidR="00625FA0" w:rsidRDefault="00625FA0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</w:p>
    <w:p w14:paraId="1DAA7734" w14:textId="791180FA" w:rsid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</w:rPr>
        <w:t xml:space="preserve"> </w:t>
      </w:r>
      <w:r w:rsidRPr="00D72BB3">
        <w:rPr>
          <w:sz w:val="28"/>
          <w:szCs w:val="28"/>
          <w:u w:val="single"/>
        </w:rPr>
        <w:t>Relaciones con los clientes</w:t>
      </w:r>
      <w:r w:rsidRPr="00D72BB3">
        <w:rPr>
          <w:sz w:val="28"/>
          <w:szCs w:val="28"/>
        </w:rPr>
        <w:t xml:space="preserve">: esta sección define las estrategias y enfoques utilizados para construir y mantener relaciones exitosas con los clientes. Esto incluye, pero no se limita a, servicio al cliente, servicio al cliente y programas de fidelización. Cinco. </w:t>
      </w:r>
    </w:p>
    <w:p w14:paraId="094FD66F" w14:textId="77777777" w:rsidR="00625FA0" w:rsidRDefault="00625FA0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</w:p>
    <w:p w14:paraId="7026FB7A" w14:textId="31CB77A9" w:rsid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  <w:u w:val="single"/>
        </w:rPr>
        <w:t>Fuentes de ingresos</w:t>
      </w:r>
      <w:r w:rsidRPr="00D72BB3">
        <w:rPr>
          <w:sz w:val="28"/>
          <w:szCs w:val="28"/>
        </w:rPr>
        <w:t xml:space="preserve">: identifique las diferentes formas en que su modelo de negocio genera ingresos. Pueden ser a través de la venta de productos, servicios, suscripciones, publicidad u otras fuentes de ingresos </w:t>
      </w:r>
    </w:p>
    <w:p w14:paraId="32384289" w14:textId="78CA1FC7" w:rsid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  <w:u w:val="single"/>
        </w:rPr>
        <w:lastRenderedPageBreak/>
        <w:t>Recursos clave</w:t>
      </w:r>
      <w:r w:rsidRPr="00D72BB3">
        <w:rPr>
          <w:sz w:val="28"/>
          <w:szCs w:val="28"/>
        </w:rPr>
        <w:t xml:space="preserve">: Define los recursos necesarios para iniciar y operar el modelo de negocio. Esto incluye, pero no se limita a, propiedad física, técnica, humana, financiera o intelectual. </w:t>
      </w:r>
    </w:p>
    <w:p w14:paraId="384FA5F7" w14:textId="77777777" w:rsidR="00625FA0" w:rsidRDefault="00625FA0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</w:p>
    <w:p w14:paraId="4AB7C306" w14:textId="06C191B4" w:rsid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  <w:u w:val="single"/>
        </w:rPr>
        <w:t>Actividades clave</w:t>
      </w:r>
      <w:r w:rsidRPr="00D72BB3">
        <w:rPr>
          <w:sz w:val="28"/>
          <w:szCs w:val="28"/>
        </w:rPr>
        <w:t>: esta sección identifica las actividades clave que  deben realizarse para que el modelo de negocio funcione de manera eficiente. Esto puede incluir actividades de producción, marketing, desarrollo de productos y servicio al cliente.</w:t>
      </w:r>
    </w:p>
    <w:p w14:paraId="030855F6" w14:textId="77777777" w:rsidR="00625FA0" w:rsidRDefault="00625FA0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</w:p>
    <w:p w14:paraId="104A83F4" w14:textId="11678075" w:rsid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</w:rPr>
        <w:t xml:space="preserve"> </w:t>
      </w:r>
      <w:r w:rsidRPr="00D72BB3">
        <w:rPr>
          <w:sz w:val="28"/>
          <w:szCs w:val="28"/>
          <w:u w:val="single"/>
        </w:rPr>
        <w:t>Relevancia clave</w:t>
      </w:r>
      <w:r w:rsidRPr="00D72BB3">
        <w:rPr>
          <w:sz w:val="28"/>
          <w:szCs w:val="28"/>
        </w:rPr>
        <w:t>: Aquí se indican las alianzas o asociaciones estratégicas requeridas para operar el  modelo de negocio. Son alianzas con proveedores, socios estratégicos, distribuidores u otros actores clave.</w:t>
      </w:r>
    </w:p>
    <w:p w14:paraId="4D38C1DB" w14:textId="77777777" w:rsidR="00625FA0" w:rsidRDefault="00625FA0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</w:p>
    <w:p w14:paraId="5A0CB41E" w14:textId="28CD8210" w:rsid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  <w:u w:val="single"/>
        </w:rPr>
        <w:t>Estructura de Costos</w:t>
      </w:r>
      <w:r w:rsidRPr="00D72BB3">
        <w:rPr>
          <w:sz w:val="28"/>
          <w:szCs w:val="28"/>
        </w:rPr>
        <w:t>: Esta sección identifica y analiza los costos asociados con su modelo de negocio. Trate de obtener una comprensión clara de qué son los costos fijos y variables y cómo afectan la economía de su modelo de negocio.</w:t>
      </w:r>
    </w:p>
    <w:p w14:paraId="48AEC7E6" w14:textId="77777777" w:rsidR="00625FA0" w:rsidRDefault="00625FA0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</w:p>
    <w:p w14:paraId="6B1DEA2E" w14:textId="12FEF02D" w:rsidR="00206CE7" w:rsidRPr="00D72BB3" w:rsidRDefault="00D72BB3" w:rsidP="00D72BB3">
      <w:pPr>
        <w:tabs>
          <w:tab w:val="left" w:pos="3654"/>
          <w:tab w:val="left" w:pos="6415"/>
        </w:tabs>
        <w:jc w:val="both"/>
        <w:rPr>
          <w:sz w:val="28"/>
          <w:szCs w:val="28"/>
        </w:rPr>
      </w:pPr>
      <w:r w:rsidRPr="00D72BB3">
        <w:rPr>
          <w:sz w:val="28"/>
          <w:szCs w:val="28"/>
          <w:u w:val="single"/>
        </w:rPr>
        <w:t>Métricas clave</w:t>
      </w:r>
      <w:r w:rsidRPr="00D72BB3">
        <w:rPr>
          <w:sz w:val="28"/>
          <w:szCs w:val="28"/>
        </w:rPr>
        <w:t>: finalmente, esta sección identifica las métricas clave o las métricas utilizadas para medir el rendimiento y el éxito de su modelo de negocio. Estas métricas pueden estar relacionadas con el crecimiento, la rentabilidad, la satisfacción del cliente u otros objetivos importantes.  En resumen, cada sección del Lean Canvas juega un papel específico en la definición y validación de su modelo de negocio, ayudándole a comprender  diferentes aspectos y elementos clave  de su modelo de negocio de una manera concisa y visual.</w:t>
      </w:r>
    </w:p>
    <w:p w14:paraId="73D55270" w14:textId="77777777" w:rsidR="00030D90" w:rsidRDefault="00030D90">
      <w:pPr>
        <w:tabs>
          <w:tab w:val="left" w:pos="6415"/>
        </w:tabs>
        <w:jc w:val="center"/>
        <w:rPr>
          <w:sz w:val="32"/>
          <w:szCs w:val="32"/>
        </w:rPr>
      </w:pPr>
    </w:p>
    <w:p w14:paraId="000E4E99" w14:textId="77777777" w:rsidR="00030D90" w:rsidRDefault="00030D90">
      <w:pPr>
        <w:tabs>
          <w:tab w:val="left" w:pos="6415"/>
        </w:tabs>
        <w:jc w:val="center"/>
        <w:rPr>
          <w:sz w:val="32"/>
          <w:szCs w:val="32"/>
        </w:rPr>
      </w:pPr>
    </w:p>
    <w:p w14:paraId="0B5F0728" w14:textId="77777777" w:rsidR="00030D90" w:rsidRDefault="00030D90">
      <w:pPr>
        <w:tabs>
          <w:tab w:val="left" w:pos="6415"/>
        </w:tabs>
        <w:jc w:val="center"/>
        <w:rPr>
          <w:sz w:val="32"/>
          <w:szCs w:val="32"/>
        </w:rPr>
      </w:pPr>
    </w:p>
    <w:p w14:paraId="1F5E0399" w14:textId="77777777" w:rsidR="00D72BB3" w:rsidRDefault="00D72BB3">
      <w:pPr>
        <w:tabs>
          <w:tab w:val="left" w:pos="6415"/>
        </w:tabs>
        <w:jc w:val="center"/>
        <w:rPr>
          <w:sz w:val="32"/>
          <w:szCs w:val="32"/>
        </w:rPr>
      </w:pPr>
    </w:p>
    <w:p w14:paraId="7C9B9EE3" w14:textId="7412D19E" w:rsidR="00030D90" w:rsidRDefault="00030D90">
      <w:pPr>
        <w:tabs>
          <w:tab w:val="left" w:pos="6415"/>
        </w:tabs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¿Qué REALIZA CADA BLOQUE DE LA METODOLOGIA DESING THINKING?</w:t>
      </w:r>
    </w:p>
    <w:p w14:paraId="161B4D7C" w14:textId="77777777" w:rsidR="00625FA0" w:rsidRDefault="00625FA0">
      <w:pPr>
        <w:tabs>
          <w:tab w:val="left" w:pos="6415"/>
        </w:tabs>
        <w:jc w:val="center"/>
        <w:rPr>
          <w:sz w:val="32"/>
          <w:szCs w:val="32"/>
        </w:rPr>
      </w:pPr>
    </w:p>
    <w:p w14:paraId="1236EF2E" w14:textId="60827407" w:rsidR="00625FA0" w:rsidRPr="00030D90" w:rsidRDefault="00030D90" w:rsidP="00030D90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>La metodología  Design Thinking o Design Thinking consta de varios bloques o fases que sirven para abordar problemas y retos desde una perspectiva creativa e innovadora. Estos bloques tienden a variar ligeramente según la fuente o el enfoque de pensamiento de diseño específico, pero generalmente incluyen las siguientes etapas:</w:t>
      </w:r>
    </w:p>
    <w:p w14:paraId="6A482B97" w14:textId="0353EED1" w:rsidR="00030D90" w:rsidRDefault="00030D90" w:rsidP="00030D90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  <w:u w:val="single"/>
        </w:rPr>
        <w:t xml:space="preserve"> Empatizar</w:t>
      </w:r>
      <w:r w:rsidRPr="00030D90">
        <w:rPr>
          <w:sz w:val="28"/>
          <w:szCs w:val="28"/>
        </w:rPr>
        <w:t xml:space="preserve">:  el objetivo de esta fase es comprender completamente las necesidades, deseos y expectativas del usuario o cliente involucrado en el problema o desafío. Tratamos de comprender profundamente sus perspectivas, sentimientos, comportamientos y contextos. Esto se logra a través de técnicas como la observación, el cuestionamiento, la inmersión en el entorno del usuario y la  empatía con el usuario. </w:t>
      </w:r>
    </w:p>
    <w:p w14:paraId="22A1F4A9" w14:textId="77777777" w:rsidR="00625FA0" w:rsidRDefault="00625FA0" w:rsidP="00030D90">
      <w:pPr>
        <w:tabs>
          <w:tab w:val="left" w:pos="6415"/>
        </w:tabs>
        <w:jc w:val="both"/>
        <w:rPr>
          <w:sz w:val="28"/>
          <w:szCs w:val="28"/>
        </w:rPr>
      </w:pPr>
    </w:p>
    <w:p w14:paraId="0C0DE224" w14:textId="45FD7C3A" w:rsidR="00030D90" w:rsidRDefault="00030D90" w:rsidP="00030D90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  <w:u w:val="single"/>
        </w:rPr>
        <w:t>Definición</w:t>
      </w:r>
      <w:r w:rsidRPr="00030D90">
        <w:rPr>
          <w:sz w:val="28"/>
          <w:szCs w:val="28"/>
        </w:rPr>
        <w:t xml:space="preserve">: En esta fase definimos el problema o tema a abordar en su conjunto, a partir de la información recopilada durante la fase de empatía. Se identifican nuevos patrones, tendencias y oportunidades, destacando problemas y desafíos a resolver. En esta fase también se definen objetivos y criterios para la solución del problema.  </w:t>
      </w:r>
    </w:p>
    <w:p w14:paraId="7011666D" w14:textId="77777777" w:rsidR="00625FA0" w:rsidRDefault="00625FA0" w:rsidP="00030D90">
      <w:pPr>
        <w:tabs>
          <w:tab w:val="left" w:pos="6415"/>
        </w:tabs>
        <w:jc w:val="both"/>
        <w:rPr>
          <w:sz w:val="28"/>
          <w:szCs w:val="28"/>
        </w:rPr>
      </w:pPr>
    </w:p>
    <w:p w14:paraId="735056EA" w14:textId="6E280723" w:rsidR="00030D90" w:rsidRDefault="00030D90" w:rsidP="00030D90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  <w:u w:val="single"/>
        </w:rPr>
        <w:t>Concepción</w:t>
      </w:r>
      <w:r w:rsidRPr="00030D90">
        <w:rPr>
          <w:sz w:val="28"/>
          <w:szCs w:val="28"/>
        </w:rPr>
        <w:t>: en esta etapa, tratamos de generar diferentes ideas y soluciones para abordar el problema o desafío identificado. Se fomenta la creatividad y se fomenta el pensamiento innovador. Genere una variedad de ideas innovadoras utilizando técnicas de generación de ideas como lluvia de ideas, lluvia de ideas y mapas mentales.</w:t>
      </w:r>
    </w:p>
    <w:p w14:paraId="3B271229" w14:textId="77777777" w:rsidR="00625FA0" w:rsidRDefault="00625FA0" w:rsidP="00030D90">
      <w:pPr>
        <w:tabs>
          <w:tab w:val="left" w:pos="6415"/>
        </w:tabs>
        <w:jc w:val="both"/>
        <w:rPr>
          <w:sz w:val="28"/>
          <w:szCs w:val="28"/>
        </w:rPr>
      </w:pPr>
    </w:p>
    <w:p w14:paraId="7CD11F89" w14:textId="77777777" w:rsidR="00625FA0" w:rsidRDefault="00625FA0" w:rsidP="00030D90">
      <w:pPr>
        <w:tabs>
          <w:tab w:val="left" w:pos="6415"/>
        </w:tabs>
        <w:jc w:val="both"/>
        <w:rPr>
          <w:sz w:val="28"/>
          <w:szCs w:val="28"/>
        </w:rPr>
      </w:pPr>
    </w:p>
    <w:p w14:paraId="7276671E" w14:textId="77777777" w:rsidR="00625FA0" w:rsidRDefault="00625FA0" w:rsidP="00030D90">
      <w:pPr>
        <w:tabs>
          <w:tab w:val="left" w:pos="6415"/>
        </w:tabs>
        <w:jc w:val="both"/>
        <w:rPr>
          <w:sz w:val="28"/>
          <w:szCs w:val="28"/>
        </w:rPr>
      </w:pPr>
    </w:p>
    <w:p w14:paraId="2C4A6D8E" w14:textId="77777777" w:rsidR="00625FA0" w:rsidRDefault="00625FA0" w:rsidP="00030D90">
      <w:pPr>
        <w:tabs>
          <w:tab w:val="left" w:pos="6415"/>
        </w:tabs>
        <w:jc w:val="both"/>
        <w:rPr>
          <w:sz w:val="28"/>
          <w:szCs w:val="28"/>
        </w:rPr>
      </w:pPr>
    </w:p>
    <w:p w14:paraId="1DB489A1" w14:textId="7DE52A2C" w:rsidR="00030D90" w:rsidRDefault="00030D90" w:rsidP="00030D90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  <w:u w:val="single"/>
        </w:rPr>
        <w:lastRenderedPageBreak/>
        <w:t>Prototipo</w:t>
      </w:r>
      <w:r w:rsidRPr="00030D90">
        <w:rPr>
          <w:sz w:val="28"/>
          <w:szCs w:val="28"/>
        </w:rPr>
        <w:t xml:space="preserve">: En esta fase se seleccionan algunas de las ideas generadas en la fase anterior y se plasman en prototipos concretos o representaciones visuales. Los prototipos pueden ser modelos físicos, modelos, diagramas, representaciones visuales e incluso simulaciones digitales. La creación de prototipos le permite probar y experimentar  de forma rápida y económica con sus ideas, obtener comentarios de los usuarios y perfeccionar sus soluciones.  </w:t>
      </w:r>
    </w:p>
    <w:p w14:paraId="5B217E3C" w14:textId="77777777" w:rsidR="00625FA0" w:rsidRDefault="00625FA0" w:rsidP="00030D90">
      <w:pPr>
        <w:tabs>
          <w:tab w:val="left" w:pos="6415"/>
        </w:tabs>
        <w:jc w:val="both"/>
        <w:rPr>
          <w:sz w:val="28"/>
          <w:szCs w:val="28"/>
        </w:rPr>
      </w:pPr>
    </w:p>
    <w:p w14:paraId="46359A73" w14:textId="3AB4BE1C" w:rsidR="00030D90" w:rsidRDefault="00030D90" w:rsidP="00030D90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 xml:space="preserve"> </w:t>
      </w:r>
      <w:r w:rsidRPr="00030D90">
        <w:rPr>
          <w:sz w:val="28"/>
          <w:szCs w:val="28"/>
          <w:u w:val="single"/>
        </w:rPr>
        <w:t>Testeo</w:t>
      </w:r>
      <w:r w:rsidRPr="00030D90">
        <w:rPr>
          <w:sz w:val="28"/>
          <w:szCs w:val="28"/>
        </w:rPr>
        <w:t xml:space="preserve">: En esta fase se  prueba el prototipo creado en la fase anterior con  usuarios o clientes reales. Intentaremos obtener comentarios valiosos para evaluar la viabilidad, eficacia y satisfacción de la solución propuesta. Los comentarios recibidos se utilizan para iterar y mejorar el prototipo y, en última instancia, la solución final. </w:t>
      </w:r>
    </w:p>
    <w:p w14:paraId="440AD840" w14:textId="77777777" w:rsidR="00625FA0" w:rsidRDefault="00625FA0" w:rsidP="00030D90">
      <w:pPr>
        <w:tabs>
          <w:tab w:val="left" w:pos="6415"/>
        </w:tabs>
        <w:jc w:val="both"/>
        <w:rPr>
          <w:sz w:val="28"/>
          <w:szCs w:val="28"/>
        </w:rPr>
      </w:pPr>
    </w:p>
    <w:p w14:paraId="0309A052" w14:textId="489DF757" w:rsidR="00030D90" w:rsidRDefault="00030D90" w:rsidP="00030D90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  <w:u w:val="single"/>
        </w:rPr>
        <w:t>Implementación</w:t>
      </w:r>
      <w:r w:rsidRPr="00030D90">
        <w:rPr>
          <w:sz w:val="28"/>
          <w:szCs w:val="28"/>
        </w:rPr>
        <w:t xml:space="preserve">: Durante esta fase se lleva a cabo la implementación final de la solución seleccionada. Las soluciones se desarrollan y lanzan al mundo real, se ajustan según sea necesario y se supervisa su rendimiento. Durante esta fase, trabajamos con otras disciplinas o departamentos para garantizar una implementación exitosa y sostenible. </w:t>
      </w:r>
    </w:p>
    <w:p w14:paraId="790299C1" w14:textId="77777777" w:rsidR="00625FA0" w:rsidRDefault="00625FA0" w:rsidP="00030D90">
      <w:pPr>
        <w:tabs>
          <w:tab w:val="left" w:pos="6415"/>
        </w:tabs>
        <w:jc w:val="both"/>
        <w:rPr>
          <w:sz w:val="28"/>
          <w:szCs w:val="28"/>
        </w:rPr>
      </w:pPr>
    </w:p>
    <w:p w14:paraId="3AFACAB2" w14:textId="1172FABB" w:rsidR="00030D90" w:rsidRPr="00030D90" w:rsidRDefault="00030D90" w:rsidP="00030D90">
      <w:pPr>
        <w:tabs>
          <w:tab w:val="left" w:pos="6415"/>
        </w:tabs>
        <w:jc w:val="both"/>
        <w:rPr>
          <w:sz w:val="28"/>
          <w:szCs w:val="28"/>
        </w:rPr>
      </w:pPr>
      <w:r w:rsidRPr="00030D90">
        <w:rPr>
          <w:sz w:val="28"/>
          <w:szCs w:val="28"/>
        </w:rPr>
        <w:t xml:space="preserve"> Es importante enfatizar que el pensamiento de diseño es un proceso iterativo y flexible, que a menudo requiere que usted salte de  una fase a otra para llegar a la solución óptima para las necesidades de sus usuarios o clientes. Además, el pensamiento de diseño puede fomentar y aplicar el trabajo en equipo, la colaboración, la creatividad y la experimentación.</w:t>
      </w:r>
    </w:p>
    <w:p w14:paraId="7EDE1766" w14:textId="77777777" w:rsidR="00030D90" w:rsidRDefault="00030D90">
      <w:pPr>
        <w:tabs>
          <w:tab w:val="left" w:pos="6415"/>
        </w:tabs>
        <w:jc w:val="center"/>
        <w:rPr>
          <w:sz w:val="32"/>
          <w:szCs w:val="32"/>
        </w:rPr>
      </w:pPr>
    </w:p>
    <w:p w14:paraId="632C8E1E" w14:textId="77777777" w:rsidR="00030D90" w:rsidRDefault="00030D90">
      <w:pPr>
        <w:tabs>
          <w:tab w:val="left" w:pos="6415"/>
        </w:tabs>
        <w:jc w:val="center"/>
        <w:rPr>
          <w:sz w:val="32"/>
          <w:szCs w:val="32"/>
        </w:rPr>
      </w:pPr>
    </w:p>
    <w:p w14:paraId="133DA106" w14:textId="77777777" w:rsidR="00030D90" w:rsidRDefault="00030D90" w:rsidP="00030D90">
      <w:pPr>
        <w:tabs>
          <w:tab w:val="left" w:pos="6415"/>
        </w:tabs>
        <w:rPr>
          <w:sz w:val="32"/>
          <w:szCs w:val="32"/>
        </w:rPr>
      </w:pPr>
    </w:p>
    <w:p w14:paraId="09E7A6DA" w14:textId="77777777" w:rsidR="00D72BB3" w:rsidRDefault="00D72BB3" w:rsidP="00030D90">
      <w:pPr>
        <w:tabs>
          <w:tab w:val="left" w:pos="6415"/>
        </w:tabs>
        <w:rPr>
          <w:sz w:val="32"/>
          <w:szCs w:val="32"/>
        </w:rPr>
      </w:pPr>
    </w:p>
    <w:p w14:paraId="6007717F" w14:textId="77777777" w:rsidR="00D72BB3" w:rsidRDefault="00D72BB3" w:rsidP="00030D90">
      <w:pPr>
        <w:tabs>
          <w:tab w:val="left" w:pos="6415"/>
        </w:tabs>
        <w:rPr>
          <w:sz w:val="32"/>
          <w:szCs w:val="32"/>
        </w:rPr>
      </w:pPr>
    </w:p>
    <w:p w14:paraId="2BCC664C" w14:textId="77777777" w:rsidR="00625FA0" w:rsidRDefault="00625FA0" w:rsidP="002673DC">
      <w:pPr>
        <w:jc w:val="center"/>
        <w:rPr>
          <w:b/>
          <w:bCs/>
          <w:sz w:val="40"/>
          <w:szCs w:val="40"/>
        </w:rPr>
        <w:sectPr w:rsidR="00625FA0" w:rsidSect="00625FA0">
          <w:footerReference w:type="default" r:id="rId13"/>
          <w:pgSz w:w="11907" w:h="16839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F8E62DD" w14:textId="23EF25CB" w:rsidR="00AC2AD6" w:rsidRDefault="002673DC" w:rsidP="002673DC">
      <w:pPr>
        <w:jc w:val="center"/>
        <w:rPr>
          <w:b/>
          <w:bCs/>
          <w:sz w:val="40"/>
          <w:szCs w:val="40"/>
        </w:rPr>
      </w:pPr>
      <w:r w:rsidRPr="008C4A68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165AF123" wp14:editId="0985AED6">
            <wp:simplePos x="0" y="0"/>
            <wp:positionH relativeFrom="page">
              <wp:align>right</wp:align>
            </wp:positionH>
            <wp:positionV relativeFrom="paragraph">
              <wp:posOffset>315310</wp:posOffset>
            </wp:positionV>
            <wp:extent cx="10681335" cy="5438775"/>
            <wp:effectExtent l="0" t="0" r="5715" b="9525"/>
            <wp:wrapThrough wrapText="bothSides">
              <wp:wrapPolygon edited="0">
                <wp:start x="0" y="0"/>
                <wp:lineTo x="0" y="21562"/>
                <wp:lineTo x="21573" y="21562"/>
                <wp:lineTo x="21573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1335" cy="5438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1FA" w:rsidRPr="008C4A68">
        <w:rPr>
          <w:b/>
          <w:bCs/>
          <w:sz w:val="40"/>
          <w:szCs w:val="40"/>
        </w:rPr>
        <w:t>GRAFICO LEAN CANVAS</w:t>
      </w:r>
    </w:p>
    <w:p w14:paraId="2889A9C6" w14:textId="3455F4D8" w:rsidR="00AC2AD6" w:rsidRPr="00435122" w:rsidRDefault="00435122" w:rsidP="00435122">
      <w:pPr>
        <w:jc w:val="center"/>
        <w:rPr>
          <w:b/>
          <w:bCs/>
          <w:sz w:val="44"/>
          <w:szCs w:val="44"/>
        </w:rPr>
      </w:pPr>
      <w:r w:rsidRPr="00435122">
        <w:rPr>
          <w:b/>
          <w:bCs/>
          <w:sz w:val="44"/>
          <w:szCs w:val="44"/>
        </w:rPr>
        <w:lastRenderedPageBreak/>
        <w:t>DESING THINKING</w:t>
      </w:r>
    </w:p>
    <w:p w14:paraId="356FFAA4" w14:textId="746966A7" w:rsidR="002673DC" w:rsidRDefault="002673DC" w:rsidP="002673DC">
      <w:pPr>
        <w:jc w:val="center"/>
        <w:rPr>
          <w:b/>
          <w:bCs/>
          <w:sz w:val="40"/>
          <w:szCs w:val="40"/>
        </w:rPr>
      </w:pPr>
    </w:p>
    <w:p w14:paraId="5CF53392" w14:textId="203F896E" w:rsidR="00435122" w:rsidRDefault="00872D35" w:rsidP="002673DC">
      <w:pPr>
        <w:jc w:val="center"/>
        <w:rPr>
          <w:b/>
          <w:bCs/>
          <w:sz w:val="40"/>
          <w:szCs w:val="40"/>
        </w:rPr>
      </w:pPr>
      <w:r w:rsidRPr="00435122">
        <w:rPr>
          <w:b/>
          <w:bCs/>
          <w:noProof/>
          <w:sz w:val="44"/>
          <w:szCs w:val="44"/>
        </w:rPr>
        <w:drawing>
          <wp:anchor distT="0" distB="0" distL="114300" distR="114300" simplePos="0" relativeHeight="251693056" behindDoc="0" locked="0" layoutInCell="1" allowOverlap="1" wp14:anchorId="752A7148" wp14:editId="77E076D6">
            <wp:simplePos x="0" y="0"/>
            <wp:positionH relativeFrom="margin">
              <wp:posOffset>-621665</wp:posOffset>
            </wp:positionH>
            <wp:positionV relativeFrom="page">
              <wp:posOffset>2136775</wp:posOffset>
            </wp:positionV>
            <wp:extent cx="10026015" cy="4093210"/>
            <wp:effectExtent l="38100" t="0" r="13335" b="0"/>
            <wp:wrapThrough wrapText="bothSides">
              <wp:wrapPolygon edited="0">
                <wp:start x="17114" y="3116"/>
                <wp:lineTo x="8249" y="3317"/>
                <wp:lineTo x="6690" y="3518"/>
                <wp:lineTo x="6690" y="4926"/>
                <wp:lineTo x="4966" y="4926"/>
                <wp:lineTo x="4966" y="6534"/>
                <wp:lineTo x="-82" y="6534"/>
                <wp:lineTo x="-82" y="14074"/>
                <wp:lineTo x="657" y="14576"/>
                <wp:lineTo x="657" y="15682"/>
                <wp:lineTo x="2216" y="16185"/>
                <wp:lineTo x="2216" y="17592"/>
                <wp:lineTo x="3324" y="17894"/>
                <wp:lineTo x="12189" y="18397"/>
                <wp:lineTo x="13051" y="18397"/>
                <wp:lineTo x="13092" y="18195"/>
                <wp:lineTo x="13585" y="17793"/>
                <wp:lineTo x="14488" y="16185"/>
                <wp:lineTo x="19166" y="16185"/>
                <wp:lineTo x="21588" y="15682"/>
                <wp:lineTo x="21588" y="12968"/>
                <wp:lineTo x="21300" y="11460"/>
                <wp:lineTo x="21382" y="7540"/>
                <wp:lineTo x="20849" y="7339"/>
                <wp:lineTo x="17196" y="6534"/>
                <wp:lineTo x="19002" y="6233"/>
                <wp:lineTo x="19330" y="5931"/>
                <wp:lineTo x="19043" y="4926"/>
                <wp:lineTo x="19043" y="4725"/>
                <wp:lineTo x="18099" y="3518"/>
                <wp:lineTo x="17771" y="3116"/>
                <wp:lineTo x="17114" y="3116"/>
              </wp:wrapPolygon>
            </wp:wrapThrough>
            <wp:docPr id="29" name="Diagrama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C4DE5" w14:textId="79068E46" w:rsidR="00435122" w:rsidRDefault="00435122" w:rsidP="002673DC">
      <w:pPr>
        <w:jc w:val="center"/>
        <w:rPr>
          <w:b/>
          <w:bCs/>
          <w:sz w:val="40"/>
          <w:szCs w:val="40"/>
        </w:rPr>
      </w:pPr>
    </w:p>
    <w:p w14:paraId="2046359B" w14:textId="77777777" w:rsidR="00435122" w:rsidRDefault="00435122" w:rsidP="002673DC">
      <w:pPr>
        <w:jc w:val="center"/>
        <w:rPr>
          <w:b/>
          <w:bCs/>
          <w:sz w:val="40"/>
          <w:szCs w:val="40"/>
        </w:rPr>
      </w:pPr>
    </w:p>
    <w:p w14:paraId="06A0646D" w14:textId="325C769F" w:rsidR="00435122" w:rsidRDefault="00435122" w:rsidP="002673DC">
      <w:pPr>
        <w:jc w:val="center"/>
        <w:rPr>
          <w:b/>
          <w:bCs/>
          <w:sz w:val="40"/>
          <w:szCs w:val="40"/>
        </w:rPr>
      </w:pPr>
    </w:p>
    <w:p w14:paraId="7AF43341" w14:textId="77777777" w:rsidR="00435122" w:rsidRPr="008C4A68" w:rsidRDefault="00435122" w:rsidP="002673DC">
      <w:pPr>
        <w:jc w:val="center"/>
        <w:rPr>
          <w:b/>
          <w:bCs/>
          <w:sz w:val="40"/>
          <w:szCs w:val="40"/>
        </w:rPr>
      </w:pPr>
    </w:p>
    <w:p w14:paraId="4F3548E5" w14:textId="77777777" w:rsidR="00872D35" w:rsidRDefault="00872D35" w:rsidP="002673DC">
      <w:pPr>
        <w:jc w:val="center"/>
        <w:rPr>
          <w:b/>
          <w:bCs/>
          <w:sz w:val="40"/>
          <w:szCs w:val="40"/>
        </w:rPr>
        <w:sectPr w:rsidR="00872D35" w:rsidSect="00625FA0">
          <w:pgSz w:w="16839" w:h="11907" w:orient="landscape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17E4086D" w14:textId="7E88EE5A" w:rsidR="00435122" w:rsidRDefault="00872D35" w:rsidP="002673DC">
      <w:pPr>
        <w:jc w:val="center"/>
        <w:rPr>
          <w:b/>
          <w:bCs/>
          <w:sz w:val="36"/>
          <w:szCs w:val="36"/>
        </w:rPr>
      </w:pPr>
      <w:r w:rsidRPr="00872D35">
        <w:rPr>
          <w:b/>
          <w:bCs/>
          <w:sz w:val="36"/>
          <w:szCs w:val="36"/>
        </w:rPr>
        <w:lastRenderedPageBreak/>
        <w:t>DEFINICION DE LA PROPOESTA DE LA APLICACIÓN IOT</w:t>
      </w:r>
    </w:p>
    <w:p w14:paraId="53D30D70" w14:textId="77777777" w:rsidR="00DA53CC" w:rsidRPr="00872D35" w:rsidRDefault="00DA53CC" w:rsidP="002673DC">
      <w:pPr>
        <w:jc w:val="center"/>
        <w:rPr>
          <w:b/>
          <w:bCs/>
          <w:sz w:val="36"/>
          <w:szCs w:val="36"/>
        </w:rPr>
      </w:pPr>
    </w:p>
    <w:p w14:paraId="251A5748" w14:textId="77777777" w:rsidR="00DA53CC" w:rsidRDefault="00DA53CC" w:rsidP="00DA53CC">
      <w:pPr>
        <w:jc w:val="both"/>
        <w:rPr>
          <w:b/>
          <w:bCs/>
          <w:sz w:val="28"/>
          <w:szCs w:val="28"/>
        </w:rPr>
      </w:pPr>
      <w:r w:rsidRPr="00DA53CC">
        <w:rPr>
          <w:b/>
          <w:bCs/>
          <w:sz w:val="28"/>
          <w:szCs w:val="28"/>
        </w:rPr>
        <w:t xml:space="preserve">La propuesta de la aplicación IoT (Internet of Things) para domótica es crear una plataforma o sistema tecnológico que permita la automatización y gestión inteligente de diferentes aspectos del hogar a través de la conectividad de dispositivos electrónicos a Internet. Esta aplicación busca integrar sensores, actuadores, dispositivos de control y sistemas de comunicación para crear una casa inteligente, que ofrezca mayor comodidad, seguridad, eficiencia energética y accesibilidad a los habitantes del hogar. </w:t>
      </w:r>
    </w:p>
    <w:p w14:paraId="71B5B3AC" w14:textId="77777777" w:rsidR="00DA53CC" w:rsidRPr="00DA53CC" w:rsidRDefault="00DA53CC" w:rsidP="00DA53CC">
      <w:pPr>
        <w:jc w:val="center"/>
        <w:rPr>
          <w:b/>
          <w:bCs/>
          <w:sz w:val="28"/>
          <w:szCs w:val="28"/>
        </w:rPr>
      </w:pPr>
    </w:p>
    <w:p w14:paraId="6D30247E" w14:textId="30D3FFD2" w:rsidR="00DA53CC" w:rsidRPr="00DA53CC" w:rsidRDefault="00DA53CC" w:rsidP="00DA53CC">
      <w:pPr>
        <w:jc w:val="center"/>
        <w:rPr>
          <w:b/>
          <w:bCs/>
          <w:sz w:val="28"/>
          <w:szCs w:val="28"/>
        </w:rPr>
      </w:pPr>
      <w:r w:rsidRPr="00DA53CC">
        <w:rPr>
          <w:b/>
          <w:bCs/>
          <w:sz w:val="28"/>
          <w:szCs w:val="28"/>
        </w:rPr>
        <w:t xml:space="preserve">  La aplicación IoT para domótica podría tener las siguientes características: </w:t>
      </w:r>
    </w:p>
    <w:p w14:paraId="6AF4F5F9" w14:textId="77777777" w:rsidR="00DA53CC" w:rsidRPr="00DA53CC" w:rsidRDefault="00DA53CC" w:rsidP="00DA53CC">
      <w:pPr>
        <w:jc w:val="both"/>
        <w:rPr>
          <w:b/>
          <w:bCs/>
          <w:sz w:val="28"/>
          <w:szCs w:val="28"/>
        </w:rPr>
      </w:pPr>
      <w:r w:rsidRPr="00DA53CC">
        <w:rPr>
          <w:b/>
          <w:bCs/>
          <w:sz w:val="28"/>
          <w:szCs w:val="28"/>
        </w:rPr>
        <w:t xml:space="preserve"> Automatización del sistema de iluminación: Permitir el control inteligente de las luces del hogar, ajustando su intensidad, color y horarios de encendido/apagado de acuerdo a las necesidades y preferencias de los habitantes del hogar. También podría incluir la detección de presencia para encender o apagar automáticamente las luces en las habitaciones según la ocupación. </w:t>
      </w:r>
    </w:p>
    <w:p w14:paraId="528D4991" w14:textId="77777777" w:rsidR="00DA53CC" w:rsidRPr="00DA53CC" w:rsidRDefault="00DA53CC" w:rsidP="00DA53CC">
      <w:pPr>
        <w:jc w:val="both"/>
        <w:rPr>
          <w:b/>
          <w:bCs/>
          <w:sz w:val="28"/>
          <w:szCs w:val="28"/>
        </w:rPr>
      </w:pPr>
      <w:r w:rsidRPr="00DA53CC">
        <w:rPr>
          <w:b/>
          <w:bCs/>
          <w:sz w:val="28"/>
          <w:szCs w:val="28"/>
          <w:u w:val="single"/>
        </w:rPr>
        <w:t xml:space="preserve">  Gestión del sistema de seguridad:</w:t>
      </w:r>
      <w:r w:rsidRPr="00DA53CC">
        <w:rPr>
          <w:b/>
          <w:bCs/>
          <w:sz w:val="28"/>
          <w:szCs w:val="28"/>
        </w:rPr>
        <w:t xml:space="preserve"> Proporcionar funcionalidades de seguridad avanzadas, como la detección de intrusos, la vigilancia por video y la notificación de alertas en tiempo real a los dispositivos móviles de los habitantes del hogar. También puede integrar su sistema de control de acceso y gestión de cámaras de seguridad. </w:t>
      </w:r>
    </w:p>
    <w:p w14:paraId="114C201D" w14:textId="77777777" w:rsidR="00DA53CC" w:rsidRPr="00DA53CC" w:rsidRDefault="00DA53CC" w:rsidP="00DA53CC">
      <w:pPr>
        <w:jc w:val="both"/>
        <w:rPr>
          <w:b/>
          <w:bCs/>
          <w:sz w:val="28"/>
          <w:szCs w:val="28"/>
        </w:rPr>
      </w:pPr>
      <w:r w:rsidRPr="00DA53CC">
        <w:rPr>
          <w:b/>
          <w:bCs/>
          <w:sz w:val="28"/>
          <w:szCs w:val="28"/>
        </w:rPr>
        <w:t xml:space="preserve">  </w:t>
      </w:r>
      <w:r w:rsidRPr="00DA53CC">
        <w:rPr>
          <w:b/>
          <w:bCs/>
          <w:sz w:val="28"/>
          <w:szCs w:val="28"/>
          <w:u w:val="single"/>
        </w:rPr>
        <w:t>Automatización de electrodomésticos:</w:t>
      </w:r>
      <w:r w:rsidRPr="00DA53CC">
        <w:rPr>
          <w:b/>
          <w:bCs/>
          <w:sz w:val="28"/>
          <w:szCs w:val="28"/>
        </w:rPr>
        <w:t xml:space="preserve"> controle de forma remota o programática electrodomésticos como refrigeradores, lavadoras, hornos y aires acondicionados para optimizar su funcionamiento y consumo de energía. También podría incluir la automatización de tareas como la limpieza robótica y el riego de jardines. </w:t>
      </w:r>
    </w:p>
    <w:p w14:paraId="3078A33F" w14:textId="7DFE9FF2" w:rsidR="00DA53CC" w:rsidRPr="00DA53CC" w:rsidRDefault="00DA53CC" w:rsidP="00DA53CC">
      <w:pPr>
        <w:jc w:val="both"/>
        <w:rPr>
          <w:b/>
          <w:bCs/>
          <w:sz w:val="28"/>
          <w:szCs w:val="28"/>
        </w:rPr>
      </w:pPr>
      <w:r w:rsidRPr="00DA53CC">
        <w:rPr>
          <w:b/>
          <w:bCs/>
          <w:sz w:val="28"/>
          <w:szCs w:val="28"/>
        </w:rPr>
        <w:t xml:space="preserve"> </w:t>
      </w:r>
      <w:r w:rsidRPr="00DA53CC">
        <w:rPr>
          <w:b/>
          <w:bCs/>
          <w:sz w:val="28"/>
          <w:szCs w:val="28"/>
          <w:u w:val="single"/>
        </w:rPr>
        <w:t>Supervisión y gestión del uso de energía</w:t>
      </w:r>
      <w:r w:rsidRPr="00DA53CC">
        <w:rPr>
          <w:b/>
          <w:bCs/>
          <w:sz w:val="28"/>
          <w:szCs w:val="28"/>
        </w:rPr>
        <w:t xml:space="preserve">: al proporcionar información detallada sobre el uso de energía en el hogar,  los residentes pueden controlar mejor su consumo de energía y hacer ajustes para mejorar la </w:t>
      </w:r>
      <w:r w:rsidRPr="00DA53CC">
        <w:rPr>
          <w:b/>
          <w:bCs/>
          <w:sz w:val="28"/>
          <w:szCs w:val="28"/>
        </w:rPr>
        <w:lastRenderedPageBreak/>
        <w:t xml:space="preserve">eficiencia energética. También incluye la gestión de dispositivos de energía renovable, como paneles solares y sistemas de almacenamiento de energía. Aire acondicionado: permite el control y la programación inteligente y eficiente de los sistemas de aire acondicionado, como calefacción, ventilación y aire acondicionado, para adaptarse a las condiciones climáticas y las preferencias de los ocupantes. </w:t>
      </w:r>
    </w:p>
    <w:p w14:paraId="1F1B6FE5" w14:textId="77777777" w:rsidR="00DA53CC" w:rsidRPr="00DA53CC" w:rsidRDefault="00DA53CC" w:rsidP="00DA53CC">
      <w:pPr>
        <w:jc w:val="both"/>
        <w:rPr>
          <w:b/>
          <w:bCs/>
          <w:sz w:val="28"/>
          <w:szCs w:val="28"/>
        </w:rPr>
      </w:pPr>
      <w:r w:rsidRPr="00DA53CC">
        <w:rPr>
          <w:b/>
          <w:bCs/>
          <w:sz w:val="28"/>
          <w:szCs w:val="28"/>
        </w:rPr>
        <w:t xml:space="preserve"> </w:t>
      </w:r>
      <w:r w:rsidRPr="00DA53CC">
        <w:rPr>
          <w:b/>
          <w:bCs/>
          <w:sz w:val="28"/>
          <w:szCs w:val="28"/>
          <w:u w:val="single"/>
        </w:rPr>
        <w:t>Integración de dispositivos móviles:</w:t>
      </w:r>
      <w:r w:rsidRPr="00DA53CC">
        <w:rPr>
          <w:b/>
          <w:bCs/>
          <w:sz w:val="28"/>
          <w:szCs w:val="28"/>
        </w:rPr>
        <w:t xml:space="preserve"> proporciona una interfaz de usuario intuitiva a través de aplicaciones móviles, lo que permite que los hogares controlen y administren de forma remota los dispositivos y las funciones del hogar inteligente en cualquier momento y en cualquier lugar. </w:t>
      </w:r>
    </w:p>
    <w:p w14:paraId="7AA06D05" w14:textId="77777777" w:rsidR="00DA53CC" w:rsidRPr="00DA53CC" w:rsidRDefault="00DA53CC" w:rsidP="00DA53CC">
      <w:pPr>
        <w:jc w:val="both"/>
        <w:rPr>
          <w:b/>
          <w:bCs/>
          <w:sz w:val="28"/>
          <w:szCs w:val="28"/>
        </w:rPr>
      </w:pPr>
      <w:r w:rsidRPr="00DA53CC">
        <w:rPr>
          <w:b/>
          <w:bCs/>
          <w:sz w:val="28"/>
          <w:szCs w:val="28"/>
          <w:u w:val="single"/>
        </w:rPr>
        <w:t xml:space="preserve"> Gestión de la conectividad del hogar:</w:t>
      </w:r>
      <w:r w:rsidRPr="00DA53CC">
        <w:rPr>
          <w:b/>
          <w:bCs/>
          <w:sz w:val="28"/>
          <w:szCs w:val="28"/>
        </w:rPr>
        <w:t xml:space="preserve"> proporciona una infraestructura de red robusta y segura que permite la conectividad de los dispositivos y sistemas domésticos inteligentes, lo que garantiza la confiabilidad y la privacidad. </w:t>
      </w:r>
    </w:p>
    <w:p w14:paraId="3A370F96" w14:textId="778347EF" w:rsidR="00872D35" w:rsidRPr="00DA53CC" w:rsidRDefault="00DA53CC" w:rsidP="00DA53CC">
      <w:pPr>
        <w:jc w:val="both"/>
        <w:rPr>
          <w:b/>
          <w:bCs/>
          <w:sz w:val="28"/>
          <w:szCs w:val="28"/>
        </w:rPr>
      </w:pPr>
      <w:r w:rsidRPr="00DA53CC">
        <w:rPr>
          <w:b/>
          <w:bCs/>
          <w:sz w:val="28"/>
          <w:szCs w:val="28"/>
        </w:rPr>
        <w:t xml:space="preserve"> En resumen, la propuesta de aplicaciones IoT para la domótica tiene como objetivo crear una plataforma tecnológica que permita la automatización y gestión inteligente de diversos aspectos del hogar, brindando confort, seguridad y comodidad en el día a día de los residentes. eficiencia y accesibilidad. En casa, conectando dispositivos electrónicos a Internet.</w:t>
      </w:r>
    </w:p>
    <w:p w14:paraId="43896479" w14:textId="77777777" w:rsidR="00872D35" w:rsidRDefault="00872D35" w:rsidP="00DA53CC">
      <w:pPr>
        <w:jc w:val="both"/>
        <w:rPr>
          <w:b/>
          <w:bCs/>
          <w:sz w:val="40"/>
          <w:szCs w:val="40"/>
        </w:rPr>
      </w:pPr>
    </w:p>
    <w:p w14:paraId="1D65792F" w14:textId="77777777" w:rsidR="00872D35" w:rsidRDefault="00872D35" w:rsidP="002673DC">
      <w:pPr>
        <w:jc w:val="center"/>
        <w:rPr>
          <w:b/>
          <w:bCs/>
          <w:sz w:val="40"/>
          <w:szCs w:val="40"/>
        </w:rPr>
      </w:pPr>
    </w:p>
    <w:p w14:paraId="28BED4A7" w14:textId="77777777" w:rsidR="00872D35" w:rsidRDefault="00872D35" w:rsidP="002673DC">
      <w:pPr>
        <w:jc w:val="center"/>
        <w:rPr>
          <w:b/>
          <w:bCs/>
          <w:sz w:val="40"/>
          <w:szCs w:val="40"/>
        </w:rPr>
      </w:pPr>
    </w:p>
    <w:p w14:paraId="1E061FC1" w14:textId="77777777" w:rsidR="00872D35" w:rsidRDefault="00872D35" w:rsidP="002673DC">
      <w:pPr>
        <w:jc w:val="center"/>
        <w:rPr>
          <w:b/>
          <w:bCs/>
          <w:sz w:val="40"/>
          <w:szCs w:val="40"/>
        </w:rPr>
      </w:pPr>
    </w:p>
    <w:p w14:paraId="60ACFF98" w14:textId="77777777" w:rsidR="00872D35" w:rsidRDefault="00872D35" w:rsidP="002673DC">
      <w:pPr>
        <w:jc w:val="center"/>
        <w:rPr>
          <w:b/>
          <w:bCs/>
          <w:sz w:val="40"/>
          <w:szCs w:val="40"/>
        </w:rPr>
      </w:pPr>
    </w:p>
    <w:p w14:paraId="236DB492" w14:textId="77777777" w:rsidR="00872D35" w:rsidRDefault="00872D35" w:rsidP="002673DC">
      <w:pPr>
        <w:jc w:val="center"/>
        <w:rPr>
          <w:b/>
          <w:bCs/>
          <w:sz w:val="40"/>
          <w:szCs w:val="40"/>
        </w:rPr>
      </w:pPr>
    </w:p>
    <w:p w14:paraId="6E8C6281" w14:textId="6F1B8CA3" w:rsidR="00872D35" w:rsidRDefault="00872D35" w:rsidP="00DA53CC">
      <w:pPr>
        <w:rPr>
          <w:b/>
          <w:bCs/>
          <w:sz w:val="40"/>
          <w:szCs w:val="40"/>
        </w:rPr>
        <w:sectPr w:rsidR="00872D35" w:rsidSect="00872D35">
          <w:pgSz w:w="11907" w:h="16839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5D64937" w14:textId="73FD893A" w:rsidR="00426B2C" w:rsidRPr="008C4A68" w:rsidRDefault="00426B2C" w:rsidP="00872D35">
      <w:pPr>
        <w:jc w:val="center"/>
        <w:rPr>
          <w:b/>
          <w:bCs/>
          <w:sz w:val="40"/>
          <w:szCs w:val="40"/>
        </w:rPr>
      </w:pPr>
      <w:r w:rsidRPr="008C4A68">
        <w:rPr>
          <w:b/>
          <w:bCs/>
          <w:sz w:val="40"/>
          <w:szCs w:val="40"/>
        </w:rPr>
        <w:lastRenderedPageBreak/>
        <w:t>MATERIALES</w:t>
      </w:r>
    </w:p>
    <w:p w14:paraId="706A383B" w14:textId="72B52AB3" w:rsidR="00426B2C" w:rsidRDefault="008C4A68" w:rsidP="00206CE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38B483B0" wp14:editId="2B340F50">
            <wp:simplePos x="0" y="0"/>
            <wp:positionH relativeFrom="margin">
              <wp:align>right</wp:align>
            </wp:positionH>
            <wp:positionV relativeFrom="paragraph">
              <wp:posOffset>222513</wp:posOffset>
            </wp:positionV>
            <wp:extent cx="1566545" cy="1828800"/>
            <wp:effectExtent l="76200" t="76200" r="128905" b="133350"/>
            <wp:wrapThrough wrapText="bothSides">
              <wp:wrapPolygon edited="0">
                <wp:start x="-525" y="-900"/>
                <wp:lineTo x="-1051" y="-675"/>
                <wp:lineTo x="-1051" y="22050"/>
                <wp:lineTo x="-525" y="22950"/>
                <wp:lineTo x="22589" y="22950"/>
                <wp:lineTo x="23115" y="21150"/>
                <wp:lineTo x="23115" y="2925"/>
                <wp:lineTo x="22589" y="-450"/>
                <wp:lineTo x="22589" y="-900"/>
                <wp:lineTo x="-525" y="-90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45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D1AA386" wp14:editId="0404E44E">
            <wp:simplePos x="0" y="0"/>
            <wp:positionH relativeFrom="margin">
              <wp:align>center</wp:align>
            </wp:positionH>
            <wp:positionV relativeFrom="paragraph">
              <wp:posOffset>174647</wp:posOffset>
            </wp:positionV>
            <wp:extent cx="1548765" cy="1828800"/>
            <wp:effectExtent l="76200" t="76200" r="127635" b="133350"/>
            <wp:wrapThrough wrapText="bothSides">
              <wp:wrapPolygon edited="0">
                <wp:start x="-531" y="-900"/>
                <wp:lineTo x="-1063" y="-675"/>
                <wp:lineTo x="-1063" y="22050"/>
                <wp:lineTo x="-531" y="22950"/>
                <wp:lineTo x="22583" y="22950"/>
                <wp:lineTo x="23114" y="21150"/>
                <wp:lineTo x="23114" y="2925"/>
                <wp:lineTo x="22583" y="-450"/>
                <wp:lineTo x="22583" y="-900"/>
                <wp:lineTo x="-531" y="-90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765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26B2C"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35A9F7F" wp14:editId="2C2E9AA4">
            <wp:simplePos x="0" y="0"/>
            <wp:positionH relativeFrom="margin">
              <wp:align>left</wp:align>
            </wp:positionH>
            <wp:positionV relativeFrom="paragraph">
              <wp:posOffset>271276</wp:posOffset>
            </wp:positionV>
            <wp:extent cx="1554480" cy="1828800"/>
            <wp:effectExtent l="76200" t="76200" r="140970" b="133350"/>
            <wp:wrapThrough wrapText="bothSides">
              <wp:wrapPolygon edited="0">
                <wp:start x="-529" y="-900"/>
                <wp:lineTo x="-1059" y="-675"/>
                <wp:lineTo x="-1059" y="22050"/>
                <wp:lineTo x="-529" y="22950"/>
                <wp:lineTo x="22765" y="22950"/>
                <wp:lineTo x="23294" y="21150"/>
                <wp:lineTo x="23294" y="2925"/>
                <wp:lineTo x="22765" y="-450"/>
                <wp:lineTo x="22765" y="-900"/>
                <wp:lineTo x="-529" y="-90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39A55F8" w14:textId="0A0B6883" w:rsidR="00426B2C" w:rsidRDefault="00426B2C" w:rsidP="00206CE7">
      <w:pPr>
        <w:rPr>
          <w:sz w:val="32"/>
          <w:szCs w:val="32"/>
        </w:rPr>
      </w:pPr>
    </w:p>
    <w:p w14:paraId="78A9F805" w14:textId="4D713C9B" w:rsidR="00426B2C" w:rsidRPr="00426B2C" w:rsidRDefault="00426B2C" w:rsidP="00426B2C">
      <w:pPr>
        <w:rPr>
          <w:sz w:val="32"/>
          <w:szCs w:val="32"/>
        </w:rPr>
      </w:pPr>
    </w:p>
    <w:p w14:paraId="71583E79" w14:textId="4D9D9B1C" w:rsidR="00426B2C" w:rsidRPr="00426B2C" w:rsidRDefault="00426B2C" w:rsidP="00426B2C">
      <w:pPr>
        <w:rPr>
          <w:sz w:val="32"/>
          <w:szCs w:val="32"/>
        </w:rPr>
      </w:pPr>
    </w:p>
    <w:p w14:paraId="79520C17" w14:textId="6B16D464" w:rsidR="00426B2C" w:rsidRPr="00426B2C" w:rsidRDefault="00426B2C" w:rsidP="00426B2C">
      <w:pPr>
        <w:rPr>
          <w:sz w:val="32"/>
          <w:szCs w:val="32"/>
        </w:rPr>
      </w:pPr>
    </w:p>
    <w:p w14:paraId="2586615B" w14:textId="77902D99" w:rsidR="00426B2C" w:rsidRPr="00426B2C" w:rsidRDefault="00426B2C" w:rsidP="00426B2C">
      <w:pPr>
        <w:rPr>
          <w:sz w:val="32"/>
          <w:szCs w:val="32"/>
        </w:rPr>
      </w:pPr>
    </w:p>
    <w:p w14:paraId="6AC33BD7" w14:textId="6294763A" w:rsidR="00426B2C" w:rsidRPr="00426B2C" w:rsidRDefault="00426B2C" w:rsidP="00426B2C">
      <w:pPr>
        <w:rPr>
          <w:sz w:val="32"/>
          <w:szCs w:val="32"/>
        </w:rPr>
      </w:pPr>
    </w:p>
    <w:p w14:paraId="294FCEA9" w14:textId="13DACBB1" w:rsidR="00426B2C" w:rsidRPr="00426B2C" w:rsidRDefault="008C4A68" w:rsidP="00426B2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9D5DFC6" wp14:editId="4DB636B9">
            <wp:simplePos x="0" y="0"/>
            <wp:positionH relativeFrom="column">
              <wp:posOffset>7177164</wp:posOffset>
            </wp:positionH>
            <wp:positionV relativeFrom="paragraph">
              <wp:posOffset>320127</wp:posOffset>
            </wp:positionV>
            <wp:extent cx="1560830" cy="1828800"/>
            <wp:effectExtent l="76200" t="76200" r="134620" b="133350"/>
            <wp:wrapThrough wrapText="bothSides">
              <wp:wrapPolygon edited="0">
                <wp:start x="-527" y="-900"/>
                <wp:lineTo x="-1055" y="-675"/>
                <wp:lineTo x="-1055" y="22050"/>
                <wp:lineTo x="-527" y="22950"/>
                <wp:lineTo x="22672" y="22950"/>
                <wp:lineTo x="23199" y="21150"/>
                <wp:lineTo x="23199" y="2925"/>
                <wp:lineTo x="22672" y="-450"/>
                <wp:lineTo x="22672" y="-900"/>
                <wp:lineTo x="-527" y="-90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1AC0F3" w14:textId="4BC506F0" w:rsidR="00426B2C" w:rsidRDefault="008C4A68" w:rsidP="00426B2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6D43979A" wp14:editId="07414530">
            <wp:simplePos x="0" y="0"/>
            <wp:positionH relativeFrom="column">
              <wp:posOffset>173136</wp:posOffset>
            </wp:positionH>
            <wp:positionV relativeFrom="paragraph">
              <wp:posOffset>41538</wp:posOffset>
            </wp:positionV>
            <wp:extent cx="1554480" cy="1828800"/>
            <wp:effectExtent l="76200" t="76200" r="140970" b="133350"/>
            <wp:wrapThrough wrapText="bothSides">
              <wp:wrapPolygon edited="0">
                <wp:start x="-529" y="-900"/>
                <wp:lineTo x="-1059" y="-675"/>
                <wp:lineTo x="-1059" y="22050"/>
                <wp:lineTo x="-529" y="22950"/>
                <wp:lineTo x="22765" y="22950"/>
                <wp:lineTo x="23294" y="21150"/>
                <wp:lineTo x="23294" y="2925"/>
                <wp:lineTo x="22765" y="-450"/>
                <wp:lineTo x="22765" y="-900"/>
                <wp:lineTo x="-529" y="-90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17FF97C1" wp14:editId="1F502AED">
            <wp:simplePos x="0" y="0"/>
            <wp:positionH relativeFrom="margin">
              <wp:align>center</wp:align>
            </wp:positionH>
            <wp:positionV relativeFrom="paragraph">
              <wp:posOffset>76835</wp:posOffset>
            </wp:positionV>
            <wp:extent cx="1560830" cy="1828800"/>
            <wp:effectExtent l="76200" t="76200" r="134620" b="133350"/>
            <wp:wrapThrough wrapText="bothSides">
              <wp:wrapPolygon edited="0">
                <wp:start x="-527" y="-900"/>
                <wp:lineTo x="-1055" y="-675"/>
                <wp:lineTo x="-1055" y="22050"/>
                <wp:lineTo x="-527" y="22950"/>
                <wp:lineTo x="22672" y="22950"/>
                <wp:lineTo x="23199" y="21150"/>
                <wp:lineTo x="23199" y="2925"/>
                <wp:lineTo x="22672" y="-450"/>
                <wp:lineTo x="22672" y="-900"/>
                <wp:lineTo x="-527" y="-90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FAE2A1" w14:textId="26866E80" w:rsidR="00426B2C" w:rsidRDefault="00426B2C" w:rsidP="00426B2C">
      <w:pPr>
        <w:rPr>
          <w:sz w:val="32"/>
          <w:szCs w:val="32"/>
        </w:rPr>
      </w:pPr>
    </w:p>
    <w:p w14:paraId="16A7531A" w14:textId="04108016" w:rsidR="00426B2C" w:rsidRDefault="00426B2C" w:rsidP="00426B2C">
      <w:pPr>
        <w:rPr>
          <w:sz w:val="32"/>
          <w:szCs w:val="32"/>
        </w:rPr>
      </w:pPr>
    </w:p>
    <w:p w14:paraId="26490894" w14:textId="3805135B" w:rsidR="00426B2C" w:rsidRDefault="00426B2C" w:rsidP="00426B2C">
      <w:pPr>
        <w:rPr>
          <w:sz w:val="32"/>
          <w:szCs w:val="32"/>
        </w:rPr>
      </w:pPr>
    </w:p>
    <w:p w14:paraId="1B242A9F" w14:textId="3EE8994D" w:rsidR="00426B2C" w:rsidRDefault="00426B2C" w:rsidP="00426B2C">
      <w:pPr>
        <w:rPr>
          <w:sz w:val="32"/>
          <w:szCs w:val="32"/>
        </w:rPr>
      </w:pPr>
    </w:p>
    <w:p w14:paraId="3F91CF61" w14:textId="7C480956" w:rsidR="00426B2C" w:rsidRDefault="00426B2C" w:rsidP="00426B2C">
      <w:pPr>
        <w:rPr>
          <w:sz w:val="32"/>
          <w:szCs w:val="32"/>
        </w:rPr>
      </w:pPr>
    </w:p>
    <w:p w14:paraId="046815ED" w14:textId="08B1380A" w:rsidR="00426B2C" w:rsidRDefault="008C4A68" w:rsidP="00426B2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5976B4B0" wp14:editId="11BF88DD">
            <wp:simplePos x="0" y="0"/>
            <wp:positionH relativeFrom="margin">
              <wp:align>right</wp:align>
            </wp:positionH>
            <wp:positionV relativeFrom="paragraph">
              <wp:posOffset>93476</wp:posOffset>
            </wp:positionV>
            <wp:extent cx="1560830" cy="1828800"/>
            <wp:effectExtent l="76200" t="76200" r="134620" b="133350"/>
            <wp:wrapThrough wrapText="bothSides">
              <wp:wrapPolygon edited="0">
                <wp:start x="-527" y="-900"/>
                <wp:lineTo x="-1055" y="-675"/>
                <wp:lineTo x="-1055" y="22050"/>
                <wp:lineTo x="-527" y="22950"/>
                <wp:lineTo x="22672" y="22950"/>
                <wp:lineTo x="23199" y="21150"/>
                <wp:lineTo x="23199" y="2925"/>
                <wp:lineTo x="22672" y="-450"/>
                <wp:lineTo x="22672" y="-900"/>
                <wp:lineTo x="-527" y="-90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3D4CC496" wp14:editId="365EB603">
            <wp:simplePos x="0" y="0"/>
            <wp:positionH relativeFrom="margin">
              <wp:posOffset>3874288</wp:posOffset>
            </wp:positionH>
            <wp:positionV relativeFrom="paragraph">
              <wp:posOffset>51128</wp:posOffset>
            </wp:positionV>
            <wp:extent cx="1560830" cy="1828800"/>
            <wp:effectExtent l="76200" t="76200" r="134620" b="133350"/>
            <wp:wrapThrough wrapText="bothSides">
              <wp:wrapPolygon edited="0">
                <wp:start x="-527" y="-900"/>
                <wp:lineTo x="-1055" y="-675"/>
                <wp:lineTo x="-1055" y="22050"/>
                <wp:lineTo x="-527" y="22950"/>
                <wp:lineTo x="22672" y="22950"/>
                <wp:lineTo x="23199" y="21150"/>
                <wp:lineTo x="23199" y="2925"/>
                <wp:lineTo x="22672" y="-450"/>
                <wp:lineTo x="22672" y="-900"/>
                <wp:lineTo x="-527" y="-900"/>
              </wp:wrapPolygon>
            </wp:wrapThrough>
            <wp:docPr id="11" name="Imagen 1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683C0D26" wp14:editId="267A4498">
            <wp:simplePos x="0" y="0"/>
            <wp:positionH relativeFrom="margin">
              <wp:align>left</wp:align>
            </wp:positionH>
            <wp:positionV relativeFrom="paragraph">
              <wp:posOffset>99432</wp:posOffset>
            </wp:positionV>
            <wp:extent cx="1560830" cy="1828800"/>
            <wp:effectExtent l="76200" t="76200" r="134620" b="133350"/>
            <wp:wrapThrough wrapText="bothSides">
              <wp:wrapPolygon edited="0">
                <wp:start x="-527" y="-900"/>
                <wp:lineTo x="-1055" y="-675"/>
                <wp:lineTo x="-1055" y="22050"/>
                <wp:lineTo x="-527" y="22950"/>
                <wp:lineTo x="22672" y="22950"/>
                <wp:lineTo x="23199" y="21150"/>
                <wp:lineTo x="23199" y="2925"/>
                <wp:lineTo x="22672" y="-450"/>
                <wp:lineTo x="22672" y="-900"/>
                <wp:lineTo x="-527" y="-90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AD3DF0B" w14:textId="449A1161" w:rsidR="00426B2C" w:rsidRDefault="00426B2C" w:rsidP="00426B2C">
      <w:pPr>
        <w:rPr>
          <w:sz w:val="32"/>
          <w:szCs w:val="32"/>
        </w:rPr>
      </w:pPr>
    </w:p>
    <w:p w14:paraId="70EC7892" w14:textId="2F2AE012" w:rsidR="00426B2C" w:rsidRDefault="00426B2C" w:rsidP="00426B2C">
      <w:pPr>
        <w:rPr>
          <w:sz w:val="32"/>
          <w:szCs w:val="32"/>
        </w:rPr>
      </w:pPr>
    </w:p>
    <w:p w14:paraId="67CF2F46" w14:textId="77FEBA75" w:rsidR="00426B2C" w:rsidRDefault="00426B2C" w:rsidP="00426B2C">
      <w:pPr>
        <w:rPr>
          <w:sz w:val="32"/>
          <w:szCs w:val="32"/>
        </w:rPr>
      </w:pPr>
    </w:p>
    <w:p w14:paraId="2D641D5C" w14:textId="0D9E4459" w:rsidR="00426B2C" w:rsidRDefault="00426B2C" w:rsidP="00426B2C">
      <w:pPr>
        <w:rPr>
          <w:sz w:val="32"/>
          <w:szCs w:val="32"/>
        </w:rPr>
      </w:pPr>
    </w:p>
    <w:p w14:paraId="5975E777" w14:textId="73ADA5CE" w:rsidR="00426B2C" w:rsidRPr="00426B2C" w:rsidRDefault="00426B2C" w:rsidP="00426B2C">
      <w:pPr>
        <w:rPr>
          <w:sz w:val="32"/>
          <w:szCs w:val="32"/>
        </w:rPr>
      </w:pPr>
    </w:p>
    <w:p w14:paraId="689F9EFB" w14:textId="049B05EA" w:rsidR="00426B2C" w:rsidRPr="00426B2C" w:rsidRDefault="00426B2C" w:rsidP="00426B2C">
      <w:pPr>
        <w:rPr>
          <w:sz w:val="32"/>
          <w:szCs w:val="32"/>
        </w:rPr>
      </w:pPr>
    </w:p>
    <w:p w14:paraId="5E52C3CF" w14:textId="4572F8C0" w:rsidR="00426B2C" w:rsidRPr="00426B2C" w:rsidRDefault="008C4A68" w:rsidP="00426B2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04E91132" wp14:editId="66BDC3E0">
            <wp:simplePos x="0" y="0"/>
            <wp:positionH relativeFrom="margin">
              <wp:align>left</wp:align>
            </wp:positionH>
            <wp:positionV relativeFrom="paragraph">
              <wp:posOffset>184609</wp:posOffset>
            </wp:positionV>
            <wp:extent cx="1560830" cy="1828800"/>
            <wp:effectExtent l="76200" t="76200" r="134620" b="133350"/>
            <wp:wrapThrough wrapText="bothSides">
              <wp:wrapPolygon edited="0">
                <wp:start x="-527" y="-900"/>
                <wp:lineTo x="-1055" y="-675"/>
                <wp:lineTo x="-1055" y="22050"/>
                <wp:lineTo x="-527" y="22950"/>
                <wp:lineTo x="22672" y="22950"/>
                <wp:lineTo x="23199" y="21150"/>
                <wp:lineTo x="23199" y="2925"/>
                <wp:lineTo x="22672" y="-450"/>
                <wp:lineTo x="22672" y="-900"/>
                <wp:lineTo x="-527" y="-90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972FC60" wp14:editId="38719E6F">
            <wp:simplePos x="0" y="0"/>
            <wp:positionH relativeFrom="column">
              <wp:posOffset>3779564</wp:posOffset>
            </wp:positionH>
            <wp:positionV relativeFrom="paragraph">
              <wp:posOffset>230133</wp:posOffset>
            </wp:positionV>
            <wp:extent cx="1560830" cy="1828800"/>
            <wp:effectExtent l="76200" t="76200" r="134620" b="133350"/>
            <wp:wrapThrough wrapText="bothSides">
              <wp:wrapPolygon edited="0">
                <wp:start x="-527" y="-900"/>
                <wp:lineTo x="-1055" y="-675"/>
                <wp:lineTo x="-1055" y="22050"/>
                <wp:lineTo x="-527" y="22950"/>
                <wp:lineTo x="22672" y="22950"/>
                <wp:lineTo x="23199" y="21150"/>
                <wp:lineTo x="23199" y="2925"/>
                <wp:lineTo x="22672" y="-450"/>
                <wp:lineTo x="22672" y="-900"/>
                <wp:lineTo x="-527" y="-90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9C238D4" wp14:editId="71E93FAC">
            <wp:simplePos x="0" y="0"/>
            <wp:positionH relativeFrom="margin">
              <wp:posOffset>7278874</wp:posOffset>
            </wp:positionH>
            <wp:positionV relativeFrom="paragraph">
              <wp:posOffset>262627</wp:posOffset>
            </wp:positionV>
            <wp:extent cx="1560830" cy="1828800"/>
            <wp:effectExtent l="76200" t="76200" r="134620" b="133350"/>
            <wp:wrapThrough wrapText="bothSides">
              <wp:wrapPolygon edited="0">
                <wp:start x="-527" y="-900"/>
                <wp:lineTo x="-1055" y="-675"/>
                <wp:lineTo x="-1055" y="22050"/>
                <wp:lineTo x="-527" y="22950"/>
                <wp:lineTo x="22672" y="22950"/>
                <wp:lineTo x="23199" y="21150"/>
                <wp:lineTo x="23199" y="2925"/>
                <wp:lineTo x="22672" y="-450"/>
                <wp:lineTo x="22672" y="-900"/>
                <wp:lineTo x="-527" y="-90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4AE1C6D" w14:textId="64F9D303" w:rsidR="00426B2C" w:rsidRPr="00426B2C" w:rsidRDefault="00426B2C" w:rsidP="00426B2C">
      <w:pPr>
        <w:rPr>
          <w:sz w:val="32"/>
          <w:szCs w:val="32"/>
        </w:rPr>
      </w:pPr>
    </w:p>
    <w:p w14:paraId="01125767" w14:textId="77777777" w:rsidR="00426B2C" w:rsidRPr="00426B2C" w:rsidRDefault="00426B2C" w:rsidP="00426B2C">
      <w:pPr>
        <w:rPr>
          <w:sz w:val="32"/>
          <w:szCs w:val="32"/>
        </w:rPr>
      </w:pPr>
    </w:p>
    <w:p w14:paraId="6D67FC9A" w14:textId="77777777" w:rsidR="00426B2C" w:rsidRPr="00426B2C" w:rsidRDefault="00426B2C" w:rsidP="00426B2C">
      <w:pPr>
        <w:rPr>
          <w:sz w:val="32"/>
          <w:szCs w:val="32"/>
        </w:rPr>
      </w:pPr>
    </w:p>
    <w:p w14:paraId="7F9A9D35" w14:textId="77777777" w:rsidR="00426B2C" w:rsidRPr="00426B2C" w:rsidRDefault="00426B2C" w:rsidP="00426B2C">
      <w:pPr>
        <w:rPr>
          <w:sz w:val="32"/>
          <w:szCs w:val="32"/>
        </w:rPr>
      </w:pPr>
    </w:p>
    <w:p w14:paraId="08E7B425" w14:textId="77777777" w:rsidR="00426B2C" w:rsidRPr="00426B2C" w:rsidRDefault="00426B2C" w:rsidP="00426B2C">
      <w:pPr>
        <w:rPr>
          <w:sz w:val="32"/>
          <w:szCs w:val="32"/>
        </w:rPr>
      </w:pPr>
    </w:p>
    <w:p w14:paraId="0158F197" w14:textId="6182A33C" w:rsidR="00426B2C" w:rsidRPr="00426B2C" w:rsidRDefault="00426B2C" w:rsidP="00426B2C">
      <w:pPr>
        <w:rPr>
          <w:sz w:val="32"/>
          <w:szCs w:val="32"/>
        </w:rPr>
      </w:pPr>
    </w:p>
    <w:p w14:paraId="3A354D91" w14:textId="6BBD0F75" w:rsidR="00426B2C" w:rsidRPr="00426B2C" w:rsidRDefault="008C4A68" w:rsidP="00426B2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60A6FF6B" wp14:editId="4F06F377">
            <wp:simplePos x="0" y="0"/>
            <wp:positionH relativeFrom="margin">
              <wp:align>right</wp:align>
            </wp:positionH>
            <wp:positionV relativeFrom="paragraph">
              <wp:posOffset>85418</wp:posOffset>
            </wp:positionV>
            <wp:extent cx="1566545" cy="1816735"/>
            <wp:effectExtent l="76200" t="76200" r="128905" b="126365"/>
            <wp:wrapThrough wrapText="bothSides">
              <wp:wrapPolygon edited="0">
                <wp:start x="-525" y="-906"/>
                <wp:lineTo x="-1051" y="-679"/>
                <wp:lineTo x="-1051" y="21970"/>
                <wp:lineTo x="-525" y="22876"/>
                <wp:lineTo x="22589" y="22876"/>
                <wp:lineTo x="23115" y="21290"/>
                <wp:lineTo x="23115" y="2944"/>
                <wp:lineTo x="22589" y="-453"/>
                <wp:lineTo x="22589" y="-906"/>
                <wp:lineTo x="-525" y="-906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45" cy="1816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1D1AE86D" wp14:editId="6BF4405E">
            <wp:simplePos x="0" y="0"/>
            <wp:positionH relativeFrom="margin">
              <wp:align>center</wp:align>
            </wp:positionH>
            <wp:positionV relativeFrom="paragraph">
              <wp:posOffset>89294</wp:posOffset>
            </wp:positionV>
            <wp:extent cx="1560830" cy="1823085"/>
            <wp:effectExtent l="76200" t="76200" r="134620" b="139065"/>
            <wp:wrapThrough wrapText="bothSides">
              <wp:wrapPolygon edited="0">
                <wp:start x="-527" y="-903"/>
                <wp:lineTo x="-1055" y="-677"/>
                <wp:lineTo x="-1055" y="22119"/>
                <wp:lineTo x="-527" y="23022"/>
                <wp:lineTo x="22672" y="23022"/>
                <wp:lineTo x="23199" y="21216"/>
                <wp:lineTo x="23199" y="2934"/>
                <wp:lineTo x="22672" y="-451"/>
                <wp:lineTo x="22672" y="-903"/>
                <wp:lineTo x="-527" y="-903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3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1ACBEA42" wp14:editId="76F8F432">
            <wp:simplePos x="0" y="0"/>
            <wp:positionH relativeFrom="margin">
              <wp:align>left</wp:align>
            </wp:positionH>
            <wp:positionV relativeFrom="paragraph">
              <wp:posOffset>89294</wp:posOffset>
            </wp:positionV>
            <wp:extent cx="1548765" cy="1823085"/>
            <wp:effectExtent l="76200" t="76200" r="127635" b="139065"/>
            <wp:wrapThrough wrapText="bothSides">
              <wp:wrapPolygon edited="0">
                <wp:start x="-531" y="-903"/>
                <wp:lineTo x="-1063" y="-677"/>
                <wp:lineTo x="-1063" y="22119"/>
                <wp:lineTo x="-531" y="23022"/>
                <wp:lineTo x="22583" y="23022"/>
                <wp:lineTo x="23114" y="21216"/>
                <wp:lineTo x="23114" y="2934"/>
                <wp:lineTo x="22583" y="-451"/>
                <wp:lineTo x="22583" y="-903"/>
                <wp:lineTo x="-531" y="-903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765" cy="1823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6B47126" w14:textId="2D77C437" w:rsidR="00426B2C" w:rsidRPr="00426B2C" w:rsidRDefault="00426B2C" w:rsidP="00426B2C">
      <w:pPr>
        <w:rPr>
          <w:sz w:val="32"/>
          <w:szCs w:val="32"/>
        </w:rPr>
      </w:pPr>
    </w:p>
    <w:p w14:paraId="07D22F54" w14:textId="4113FCE4" w:rsidR="00426B2C" w:rsidRPr="00426B2C" w:rsidRDefault="00426B2C" w:rsidP="00426B2C">
      <w:pPr>
        <w:rPr>
          <w:sz w:val="32"/>
          <w:szCs w:val="32"/>
        </w:rPr>
      </w:pPr>
    </w:p>
    <w:p w14:paraId="17A73A4A" w14:textId="1966E8A6" w:rsidR="00426B2C" w:rsidRPr="00426B2C" w:rsidRDefault="00426B2C" w:rsidP="00426B2C">
      <w:pPr>
        <w:rPr>
          <w:sz w:val="32"/>
          <w:szCs w:val="32"/>
        </w:rPr>
      </w:pPr>
    </w:p>
    <w:p w14:paraId="4CA51B62" w14:textId="62E3ED9C" w:rsidR="00426B2C" w:rsidRPr="00426B2C" w:rsidRDefault="00426B2C" w:rsidP="00426B2C">
      <w:pPr>
        <w:rPr>
          <w:sz w:val="32"/>
          <w:szCs w:val="32"/>
        </w:rPr>
      </w:pPr>
    </w:p>
    <w:p w14:paraId="402E4DEF" w14:textId="619FE7B7" w:rsidR="00426B2C" w:rsidRPr="00426B2C" w:rsidRDefault="00426B2C" w:rsidP="00426B2C">
      <w:pPr>
        <w:rPr>
          <w:sz w:val="32"/>
          <w:szCs w:val="32"/>
        </w:rPr>
      </w:pPr>
    </w:p>
    <w:p w14:paraId="39049C4C" w14:textId="458BCBF8" w:rsidR="00426B2C" w:rsidRPr="00426B2C" w:rsidRDefault="00426B2C" w:rsidP="00426B2C">
      <w:pPr>
        <w:rPr>
          <w:sz w:val="32"/>
          <w:szCs w:val="32"/>
        </w:rPr>
      </w:pPr>
    </w:p>
    <w:p w14:paraId="18BC955F" w14:textId="74C54D68" w:rsidR="00426B2C" w:rsidRPr="00426B2C" w:rsidRDefault="008C4A68" w:rsidP="00426B2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20CB495" wp14:editId="2659DD8C">
            <wp:simplePos x="0" y="0"/>
            <wp:positionH relativeFrom="margin">
              <wp:posOffset>7313689</wp:posOffset>
            </wp:positionH>
            <wp:positionV relativeFrom="paragraph">
              <wp:posOffset>171165</wp:posOffset>
            </wp:positionV>
            <wp:extent cx="1548765" cy="1816735"/>
            <wp:effectExtent l="76200" t="76200" r="127635" b="126365"/>
            <wp:wrapThrough wrapText="bothSides">
              <wp:wrapPolygon edited="0">
                <wp:start x="-531" y="-906"/>
                <wp:lineTo x="-1063" y="-679"/>
                <wp:lineTo x="-1063" y="21970"/>
                <wp:lineTo x="-531" y="22876"/>
                <wp:lineTo x="22583" y="22876"/>
                <wp:lineTo x="23114" y="21290"/>
                <wp:lineTo x="23114" y="2944"/>
                <wp:lineTo x="22583" y="-453"/>
                <wp:lineTo x="22583" y="-906"/>
                <wp:lineTo x="-531" y="-906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765" cy="1816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451117D6" wp14:editId="2F748538">
            <wp:simplePos x="0" y="0"/>
            <wp:positionH relativeFrom="margin">
              <wp:align>center</wp:align>
            </wp:positionH>
            <wp:positionV relativeFrom="paragraph">
              <wp:posOffset>93214</wp:posOffset>
            </wp:positionV>
            <wp:extent cx="1560830" cy="1828800"/>
            <wp:effectExtent l="76200" t="76200" r="134620" b="133350"/>
            <wp:wrapThrough wrapText="bothSides">
              <wp:wrapPolygon edited="0">
                <wp:start x="-527" y="-900"/>
                <wp:lineTo x="-1055" y="-675"/>
                <wp:lineTo x="-1055" y="22050"/>
                <wp:lineTo x="-527" y="22950"/>
                <wp:lineTo x="22672" y="22950"/>
                <wp:lineTo x="23199" y="21150"/>
                <wp:lineTo x="23199" y="2925"/>
                <wp:lineTo x="22672" y="-450"/>
                <wp:lineTo x="22672" y="-900"/>
                <wp:lineTo x="-527" y="-90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01FF3EF8" wp14:editId="20BC5FB6">
            <wp:simplePos x="0" y="0"/>
            <wp:positionH relativeFrom="margin">
              <wp:align>left</wp:align>
            </wp:positionH>
            <wp:positionV relativeFrom="paragraph">
              <wp:posOffset>92885</wp:posOffset>
            </wp:positionV>
            <wp:extent cx="1554480" cy="1828800"/>
            <wp:effectExtent l="76200" t="76200" r="140970" b="133350"/>
            <wp:wrapThrough wrapText="bothSides">
              <wp:wrapPolygon edited="0">
                <wp:start x="-529" y="-900"/>
                <wp:lineTo x="-1059" y="-675"/>
                <wp:lineTo x="-1059" y="22050"/>
                <wp:lineTo x="-529" y="22950"/>
                <wp:lineTo x="22765" y="22950"/>
                <wp:lineTo x="23294" y="21150"/>
                <wp:lineTo x="23294" y="2925"/>
                <wp:lineTo x="22765" y="-450"/>
                <wp:lineTo x="22765" y="-900"/>
                <wp:lineTo x="-529" y="-90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47C179A" w14:textId="2584ABD7" w:rsidR="00426B2C" w:rsidRPr="00426B2C" w:rsidRDefault="00426B2C" w:rsidP="00426B2C">
      <w:pPr>
        <w:rPr>
          <w:sz w:val="32"/>
          <w:szCs w:val="32"/>
        </w:rPr>
      </w:pPr>
    </w:p>
    <w:p w14:paraId="56A875FC" w14:textId="77777777" w:rsidR="00426B2C" w:rsidRPr="00426B2C" w:rsidRDefault="00426B2C" w:rsidP="00426B2C">
      <w:pPr>
        <w:rPr>
          <w:sz w:val="32"/>
          <w:szCs w:val="32"/>
        </w:rPr>
      </w:pPr>
    </w:p>
    <w:p w14:paraId="33F5C7B0" w14:textId="77777777" w:rsidR="00426B2C" w:rsidRPr="00426B2C" w:rsidRDefault="00426B2C" w:rsidP="00426B2C">
      <w:pPr>
        <w:rPr>
          <w:sz w:val="32"/>
          <w:szCs w:val="32"/>
        </w:rPr>
      </w:pPr>
    </w:p>
    <w:p w14:paraId="040994DD" w14:textId="7EA0A5A4" w:rsidR="00426B2C" w:rsidRDefault="00426B2C" w:rsidP="00426B2C">
      <w:pPr>
        <w:tabs>
          <w:tab w:val="left" w:pos="6654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2E47CAF3" w14:textId="50D22EA2" w:rsidR="00426B2C" w:rsidRDefault="00426B2C" w:rsidP="00426B2C">
      <w:pPr>
        <w:tabs>
          <w:tab w:val="left" w:pos="6654"/>
        </w:tabs>
        <w:rPr>
          <w:sz w:val="32"/>
          <w:szCs w:val="32"/>
        </w:rPr>
      </w:pPr>
    </w:p>
    <w:p w14:paraId="595215C6" w14:textId="08A2AEED" w:rsidR="00426B2C" w:rsidRDefault="00426B2C" w:rsidP="00426B2C">
      <w:pPr>
        <w:tabs>
          <w:tab w:val="left" w:pos="6654"/>
        </w:tabs>
        <w:rPr>
          <w:sz w:val="32"/>
          <w:szCs w:val="32"/>
        </w:rPr>
      </w:pPr>
    </w:p>
    <w:p w14:paraId="333C37FA" w14:textId="262BDE39" w:rsidR="00426B2C" w:rsidRDefault="00426B2C" w:rsidP="00426B2C">
      <w:pPr>
        <w:tabs>
          <w:tab w:val="left" w:pos="6654"/>
        </w:tabs>
        <w:rPr>
          <w:sz w:val="32"/>
          <w:szCs w:val="32"/>
        </w:rPr>
      </w:pPr>
    </w:p>
    <w:p w14:paraId="28AE8C6B" w14:textId="1793B36B" w:rsidR="00426B2C" w:rsidRDefault="008C4A68" w:rsidP="00426B2C">
      <w:pPr>
        <w:tabs>
          <w:tab w:val="left" w:pos="6654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4217D1AE" wp14:editId="1856DD33">
            <wp:simplePos x="0" y="0"/>
            <wp:positionH relativeFrom="margin">
              <wp:align>right</wp:align>
            </wp:positionH>
            <wp:positionV relativeFrom="paragraph">
              <wp:posOffset>86908</wp:posOffset>
            </wp:positionV>
            <wp:extent cx="1554480" cy="1828800"/>
            <wp:effectExtent l="76200" t="76200" r="140970" b="133350"/>
            <wp:wrapThrough wrapText="bothSides">
              <wp:wrapPolygon edited="0">
                <wp:start x="-529" y="-900"/>
                <wp:lineTo x="-1059" y="-675"/>
                <wp:lineTo x="-1059" y="22050"/>
                <wp:lineTo x="-529" y="22950"/>
                <wp:lineTo x="22765" y="22950"/>
                <wp:lineTo x="23294" y="21150"/>
                <wp:lineTo x="23294" y="2925"/>
                <wp:lineTo x="22765" y="-450"/>
                <wp:lineTo x="22765" y="-900"/>
                <wp:lineTo x="-529" y="-90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103EA36" wp14:editId="1798A244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1542415" cy="1828800"/>
            <wp:effectExtent l="76200" t="76200" r="133985" b="133350"/>
            <wp:wrapThrough wrapText="bothSides">
              <wp:wrapPolygon edited="0">
                <wp:start x="-534" y="-900"/>
                <wp:lineTo x="-1067" y="-675"/>
                <wp:lineTo x="-1067" y="22050"/>
                <wp:lineTo x="-534" y="22950"/>
                <wp:lineTo x="22676" y="22950"/>
                <wp:lineTo x="23210" y="21150"/>
                <wp:lineTo x="23210" y="2925"/>
                <wp:lineTo x="22676" y="-450"/>
                <wp:lineTo x="22676" y="-900"/>
                <wp:lineTo x="-534" y="-90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415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681F6F18" wp14:editId="2AD07E4E">
            <wp:simplePos x="0" y="0"/>
            <wp:positionH relativeFrom="column">
              <wp:posOffset>-219841</wp:posOffset>
            </wp:positionH>
            <wp:positionV relativeFrom="paragraph">
              <wp:posOffset>101622</wp:posOffset>
            </wp:positionV>
            <wp:extent cx="1554480" cy="1810385"/>
            <wp:effectExtent l="76200" t="76200" r="140970" b="132715"/>
            <wp:wrapThrough wrapText="bothSides">
              <wp:wrapPolygon edited="0">
                <wp:start x="-529" y="-909"/>
                <wp:lineTo x="-1059" y="-682"/>
                <wp:lineTo x="-1059" y="22047"/>
                <wp:lineTo x="-529" y="22956"/>
                <wp:lineTo x="22765" y="22956"/>
                <wp:lineTo x="23294" y="21365"/>
                <wp:lineTo x="23294" y="2955"/>
                <wp:lineTo x="22765" y="-455"/>
                <wp:lineTo x="22765" y="-909"/>
                <wp:lineTo x="-529" y="-909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810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DBFFEA2" w14:textId="0120E56E" w:rsidR="00426B2C" w:rsidRDefault="00426B2C" w:rsidP="00426B2C">
      <w:pPr>
        <w:tabs>
          <w:tab w:val="left" w:pos="6654"/>
        </w:tabs>
        <w:rPr>
          <w:sz w:val="32"/>
          <w:szCs w:val="32"/>
        </w:rPr>
      </w:pPr>
    </w:p>
    <w:p w14:paraId="7DFA91B9" w14:textId="77777777" w:rsidR="00426B2C" w:rsidRDefault="00426B2C" w:rsidP="00426B2C">
      <w:pPr>
        <w:tabs>
          <w:tab w:val="left" w:pos="6654"/>
        </w:tabs>
        <w:rPr>
          <w:sz w:val="32"/>
          <w:szCs w:val="32"/>
        </w:rPr>
      </w:pPr>
    </w:p>
    <w:p w14:paraId="1AE7334E" w14:textId="77777777" w:rsidR="00426B2C" w:rsidRDefault="00426B2C" w:rsidP="00426B2C">
      <w:pPr>
        <w:tabs>
          <w:tab w:val="left" w:pos="6654"/>
        </w:tabs>
        <w:rPr>
          <w:sz w:val="32"/>
          <w:szCs w:val="32"/>
        </w:rPr>
      </w:pPr>
    </w:p>
    <w:p w14:paraId="6FCB1504" w14:textId="3841199D" w:rsidR="00426B2C" w:rsidRDefault="00426B2C" w:rsidP="00426B2C">
      <w:pPr>
        <w:tabs>
          <w:tab w:val="left" w:pos="6654"/>
        </w:tabs>
        <w:rPr>
          <w:sz w:val="32"/>
          <w:szCs w:val="32"/>
        </w:rPr>
      </w:pPr>
    </w:p>
    <w:p w14:paraId="115EDAF3" w14:textId="77777777" w:rsidR="002673DC" w:rsidRDefault="002673DC" w:rsidP="002673DC">
      <w:pPr>
        <w:tabs>
          <w:tab w:val="left" w:pos="6654"/>
        </w:tabs>
        <w:rPr>
          <w:sz w:val="40"/>
          <w:szCs w:val="40"/>
        </w:rPr>
        <w:sectPr w:rsidR="002673DC" w:rsidSect="00872D35">
          <w:pgSz w:w="16839" w:h="11907" w:orient="landscape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7F02693A" w14:textId="47E02083" w:rsidR="002673DC" w:rsidRDefault="002673DC" w:rsidP="002673DC">
      <w:pPr>
        <w:tabs>
          <w:tab w:val="left" w:pos="4742"/>
        </w:tabs>
        <w:rPr>
          <w:sz w:val="40"/>
          <w:szCs w:val="40"/>
        </w:rPr>
        <w:sectPr w:rsidR="002673DC" w:rsidSect="00872D35">
          <w:pgSz w:w="16839" w:h="11907" w:orient="landscape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BB16ABF" wp14:editId="0A703BEE">
            <wp:simplePos x="0" y="0"/>
            <wp:positionH relativeFrom="margin">
              <wp:posOffset>-801902</wp:posOffset>
            </wp:positionH>
            <wp:positionV relativeFrom="margin">
              <wp:align>center</wp:align>
            </wp:positionV>
            <wp:extent cx="10691495" cy="6071870"/>
            <wp:effectExtent l="76200" t="76200" r="128905" b="138430"/>
            <wp:wrapThrough wrapText="bothSides">
              <wp:wrapPolygon edited="0">
                <wp:start x="-77" y="-271"/>
                <wp:lineTo x="-154" y="-203"/>
                <wp:lineTo x="-154" y="21754"/>
                <wp:lineTo x="-77" y="22025"/>
                <wp:lineTo x="21745" y="22025"/>
                <wp:lineTo x="21822" y="21550"/>
                <wp:lineTo x="21822" y="881"/>
                <wp:lineTo x="21745" y="-136"/>
                <wp:lineTo x="21745" y="-271"/>
                <wp:lineTo x="-77" y="-271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495" cy="6071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tab/>
      </w:r>
    </w:p>
    <w:p w14:paraId="58ECA89E" w14:textId="1E27398D" w:rsidR="006623C7" w:rsidRDefault="002673DC" w:rsidP="006623C7">
      <w:pPr>
        <w:tabs>
          <w:tab w:val="left" w:pos="2061"/>
          <w:tab w:val="center" w:pos="4513"/>
          <w:tab w:val="left" w:pos="6654"/>
        </w:tabs>
        <w:jc w:val="center"/>
        <w:rPr>
          <w:b/>
          <w:bCs/>
          <w:sz w:val="40"/>
          <w:szCs w:val="40"/>
        </w:rPr>
        <w:sectPr w:rsidR="006623C7" w:rsidSect="00872D35">
          <w:pgSz w:w="16839" w:h="11907" w:orient="landscape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 w:rsidRPr="002673DC"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82816" behindDoc="0" locked="0" layoutInCell="1" allowOverlap="1" wp14:anchorId="742CA893" wp14:editId="668C72C1">
            <wp:simplePos x="0" y="0"/>
            <wp:positionH relativeFrom="page">
              <wp:posOffset>-78828</wp:posOffset>
            </wp:positionH>
            <wp:positionV relativeFrom="page">
              <wp:posOffset>1229710</wp:posOffset>
            </wp:positionV>
            <wp:extent cx="10846676" cy="5596255"/>
            <wp:effectExtent l="0" t="0" r="0" b="4445"/>
            <wp:wrapThrough wrapText="bothSides">
              <wp:wrapPolygon edited="0">
                <wp:start x="0" y="0"/>
                <wp:lineTo x="0" y="21544"/>
                <wp:lineTo x="21548" y="21544"/>
                <wp:lineTo x="21548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9" b="3769"/>
                    <a:stretch/>
                  </pic:blipFill>
                  <pic:spPr bwMode="auto">
                    <a:xfrm>
                      <a:off x="0" y="0"/>
                      <a:ext cx="10846676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1FA" w:rsidRPr="002673DC">
        <w:rPr>
          <w:b/>
          <w:bCs/>
          <w:sz w:val="40"/>
          <w:szCs w:val="40"/>
        </w:rPr>
        <w:t>DIAGRAMA DEL CIRTUIT</w:t>
      </w:r>
      <w:r w:rsidR="006623C7">
        <w:rPr>
          <w:b/>
          <w:bCs/>
          <w:sz w:val="40"/>
          <w:szCs w:val="40"/>
        </w:rPr>
        <w:t>O</w:t>
      </w:r>
    </w:p>
    <w:p w14:paraId="56FC91DC" w14:textId="77777777" w:rsidR="00872D35" w:rsidRDefault="00625FA0" w:rsidP="00872D35">
      <w:pPr>
        <w:tabs>
          <w:tab w:val="left" w:pos="2061"/>
          <w:tab w:val="center" w:pos="4513"/>
          <w:tab w:val="left" w:pos="6654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84864" behindDoc="0" locked="0" layoutInCell="1" allowOverlap="1" wp14:anchorId="0D53481C" wp14:editId="699A85BD">
            <wp:simplePos x="0" y="0"/>
            <wp:positionH relativeFrom="page">
              <wp:align>left</wp:align>
            </wp:positionH>
            <wp:positionV relativeFrom="paragraph">
              <wp:posOffset>460080</wp:posOffset>
            </wp:positionV>
            <wp:extent cx="7904826" cy="8276229"/>
            <wp:effectExtent l="76200" t="76200" r="134620" b="125095"/>
            <wp:wrapThrough wrapText="bothSides">
              <wp:wrapPolygon edited="0">
                <wp:start x="-104" y="-199"/>
                <wp:lineTo x="-208" y="-149"/>
                <wp:lineTo x="-208" y="21678"/>
                <wp:lineTo x="-104" y="21877"/>
                <wp:lineTo x="21812" y="21877"/>
                <wp:lineTo x="21916" y="21380"/>
                <wp:lineTo x="21916" y="646"/>
                <wp:lineTo x="21812" y="-99"/>
                <wp:lineTo x="21812" y="-199"/>
                <wp:lineTo x="-104" y="-199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4826" cy="82762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3C7">
        <w:rPr>
          <w:b/>
          <w:bCs/>
          <w:sz w:val="40"/>
          <w:szCs w:val="40"/>
        </w:rPr>
        <w:t>CODIG</w:t>
      </w:r>
      <w:r w:rsidR="00872D35">
        <w:rPr>
          <w:b/>
          <w:bCs/>
          <w:sz w:val="40"/>
          <w:szCs w:val="40"/>
        </w:rPr>
        <w:t>O</w:t>
      </w:r>
    </w:p>
    <w:p w14:paraId="1AABCEED" w14:textId="4B4CA902" w:rsidR="00872D35" w:rsidRDefault="00872D35" w:rsidP="00872D35">
      <w:pPr>
        <w:tabs>
          <w:tab w:val="left" w:pos="2061"/>
          <w:tab w:val="center" w:pos="4513"/>
          <w:tab w:val="left" w:pos="6654"/>
        </w:tabs>
        <w:jc w:val="center"/>
        <w:rPr>
          <w:b/>
          <w:bCs/>
          <w:sz w:val="40"/>
          <w:szCs w:val="40"/>
        </w:rPr>
        <w:sectPr w:rsidR="00872D35" w:rsidSect="00872D35">
          <w:pgSz w:w="11907" w:h="16839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34330E5" w14:textId="4E592CD5" w:rsidR="00872D35" w:rsidRPr="00872D35" w:rsidRDefault="00872D35" w:rsidP="00872D35">
      <w:pPr>
        <w:tabs>
          <w:tab w:val="center" w:pos="6979"/>
        </w:tabs>
        <w:jc w:val="center"/>
        <w:rPr>
          <w:sz w:val="40"/>
          <w:szCs w:val="40"/>
        </w:rPr>
        <w:sectPr w:rsidR="00872D35" w:rsidRPr="00872D35" w:rsidSect="00872D35">
          <w:pgSz w:w="16839" w:h="11907" w:orient="landscape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85888" behindDoc="0" locked="0" layoutInCell="1" allowOverlap="1" wp14:anchorId="687CB71F" wp14:editId="1BB2C540">
            <wp:simplePos x="0" y="0"/>
            <wp:positionH relativeFrom="margin">
              <wp:align>center</wp:align>
            </wp:positionH>
            <wp:positionV relativeFrom="page">
              <wp:align>bottom</wp:align>
            </wp:positionV>
            <wp:extent cx="10181590" cy="6226810"/>
            <wp:effectExtent l="76200" t="76200" r="124460" b="13589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90" cy="6226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t>ARDUIDO</w:t>
      </w:r>
    </w:p>
    <w:p w14:paraId="75156BF5" w14:textId="77777777" w:rsidR="00872D35" w:rsidRDefault="00872D35" w:rsidP="00483E18">
      <w:pPr>
        <w:tabs>
          <w:tab w:val="left" w:pos="4047"/>
        </w:tabs>
        <w:jc w:val="center"/>
        <w:rPr>
          <w:b/>
          <w:bCs/>
          <w:sz w:val="40"/>
          <w:szCs w:val="40"/>
        </w:rPr>
        <w:sectPr w:rsidR="00872D35" w:rsidSect="00872D35">
          <w:pgSz w:w="11907" w:h="16839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86912" behindDoc="0" locked="0" layoutInCell="1" allowOverlap="1" wp14:anchorId="427F93A2" wp14:editId="40C9F3A6">
            <wp:simplePos x="0" y="0"/>
            <wp:positionH relativeFrom="page">
              <wp:align>left</wp:align>
            </wp:positionH>
            <wp:positionV relativeFrom="paragraph">
              <wp:posOffset>851816</wp:posOffset>
            </wp:positionV>
            <wp:extent cx="7555230" cy="6101080"/>
            <wp:effectExtent l="76200" t="76200" r="140970" b="128270"/>
            <wp:wrapThrough wrapText="bothSides">
              <wp:wrapPolygon edited="0">
                <wp:start x="-109" y="-270"/>
                <wp:lineTo x="-218" y="-202"/>
                <wp:lineTo x="-218" y="21717"/>
                <wp:lineTo x="-109" y="21987"/>
                <wp:lineTo x="21840" y="21987"/>
                <wp:lineTo x="21949" y="21447"/>
                <wp:lineTo x="21949" y="877"/>
                <wp:lineTo x="21840" y="-135"/>
                <wp:lineTo x="21840" y="-270"/>
                <wp:lineTo x="-109" y="-270"/>
              </wp:wrapPolygon>
            </wp:wrapThrough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610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18">
        <w:rPr>
          <w:b/>
          <w:bCs/>
          <w:sz w:val="40"/>
          <w:szCs w:val="40"/>
        </w:rPr>
        <w:t>CODIGO</w:t>
      </w:r>
    </w:p>
    <w:p w14:paraId="690866D3" w14:textId="222DA407" w:rsidR="003F4D49" w:rsidRDefault="00872D35" w:rsidP="00483E18">
      <w:pPr>
        <w:tabs>
          <w:tab w:val="left" w:pos="4047"/>
        </w:tabs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ARDUIDO</w:t>
      </w:r>
    </w:p>
    <w:p w14:paraId="4792FB53" w14:textId="0056CA6F" w:rsidR="00483E18" w:rsidRDefault="00872D35" w:rsidP="00483E18">
      <w:pPr>
        <w:tabs>
          <w:tab w:val="left" w:pos="4047"/>
        </w:tabs>
        <w:rPr>
          <w:sz w:val="40"/>
          <w:szCs w:val="40"/>
        </w:rPr>
        <w:sectPr w:rsidR="00483E18" w:rsidSect="00872D35">
          <w:pgSz w:w="11907" w:h="16839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noProof/>
          <w:sz w:val="40"/>
          <w:szCs w:val="40"/>
        </w:rPr>
        <w:drawing>
          <wp:anchor distT="0" distB="0" distL="114300" distR="114300" simplePos="0" relativeHeight="251689984" behindDoc="0" locked="0" layoutInCell="1" allowOverlap="1" wp14:anchorId="587EDFC5" wp14:editId="03F66F08">
            <wp:simplePos x="0" y="0"/>
            <wp:positionH relativeFrom="margin">
              <wp:posOffset>-1968434</wp:posOffset>
            </wp:positionH>
            <wp:positionV relativeFrom="page">
              <wp:posOffset>3214237</wp:posOffset>
            </wp:positionV>
            <wp:extent cx="8945245" cy="6219825"/>
            <wp:effectExtent l="0" t="0" r="8255" b="9525"/>
            <wp:wrapThrough wrapText="bothSides">
              <wp:wrapPolygon edited="0">
                <wp:start x="0" y="0"/>
                <wp:lineTo x="0" y="21567"/>
                <wp:lineTo x="21574" y="21567"/>
                <wp:lineTo x="21574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5245" cy="621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18">
        <w:rPr>
          <w:sz w:val="40"/>
          <w:szCs w:val="40"/>
        </w:rPr>
        <w:tab/>
      </w:r>
    </w:p>
    <w:p w14:paraId="6EF3D1E7" w14:textId="5DB83F07" w:rsidR="00483E18" w:rsidRPr="00483E18" w:rsidRDefault="00483E18" w:rsidP="00483E18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87936" behindDoc="0" locked="0" layoutInCell="1" allowOverlap="1" wp14:anchorId="293C1669" wp14:editId="48E1A703">
            <wp:simplePos x="0" y="0"/>
            <wp:positionH relativeFrom="page">
              <wp:align>left</wp:align>
            </wp:positionH>
            <wp:positionV relativeFrom="page">
              <wp:posOffset>1418765</wp:posOffset>
            </wp:positionV>
            <wp:extent cx="10640016" cy="5848860"/>
            <wp:effectExtent l="76200" t="76200" r="123825" b="133350"/>
            <wp:wrapThrough wrapText="bothSides">
              <wp:wrapPolygon edited="0">
                <wp:start x="-77" y="-281"/>
                <wp:lineTo x="-155" y="-211"/>
                <wp:lineTo x="-155" y="21741"/>
                <wp:lineTo x="-77" y="22022"/>
                <wp:lineTo x="21735" y="22022"/>
                <wp:lineTo x="21813" y="21248"/>
                <wp:lineTo x="21813" y="915"/>
                <wp:lineTo x="21735" y="-141"/>
                <wp:lineTo x="21735" y="-281"/>
                <wp:lineTo x="-77" y="-281"/>
              </wp:wrapPolygon>
            </wp:wrapThrough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0016" cy="5848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t>ARDUIDO</w:t>
      </w:r>
    </w:p>
    <w:p w14:paraId="5D491EA6" w14:textId="377143BE" w:rsidR="00483E18" w:rsidRDefault="00483E18" w:rsidP="00872D35">
      <w:pPr>
        <w:tabs>
          <w:tab w:val="left" w:pos="6455"/>
        </w:tabs>
        <w:rPr>
          <w:sz w:val="40"/>
          <w:szCs w:val="40"/>
        </w:rPr>
        <w:sectPr w:rsidR="00483E18" w:rsidSect="00872D35">
          <w:pgSz w:w="16839" w:h="11907" w:orient="landscape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79D1AA90" w14:textId="5B8A5BF6" w:rsidR="00483E18" w:rsidRDefault="00483E18" w:rsidP="00483E18">
      <w:pPr>
        <w:tabs>
          <w:tab w:val="left" w:pos="5189"/>
        </w:tabs>
        <w:rPr>
          <w:sz w:val="40"/>
          <w:szCs w:val="40"/>
        </w:rPr>
      </w:pPr>
    </w:p>
    <w:p w14:paraId="5C1136FF" w14:textId="65F6CD9F" w:rsidR="00483E18" w:rsidRDefault="00625FA0" w:rsidP="00483E18">
      <w:pPr>
        <w:tabs>
          <w:tab w:val="left" w:pos="5189"/>
        </w:tabs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88960" behindDoc="0" locked="0" layoutInCell="1" allowOverlap="1" wp14:anchorId="31584A6B" wp14:editId="483B441F">
            <wp:simplePos x="0" y="0"/>
            <wp:positionH relativeFrom="margin">
              <wp:align>center</wp:align>
            </wp:positionH>
            <wp:positionV relativeFrom="paragraph">
              <wp:posOffset>772681</wp:posOffset>
            </wp:positionV>
            <wp:extent cx="7511415" cy="6904990"/>
            <wp:effectExtent l="0" t="0" r="0" b="0"/>
            <wp:wrapThrough wrapText="bothSides">
              <wp:wrapPolygon edited="0">
                <wp:start x="0" y="0"/>
                <wp:lineTo x="0" y="21513"/>
                <wp:lineTo x="21529" y="21513"/>
                <wp:lineTo x="21529" y="0"/>
                <wp:lineTo x="0" y="0"/>
              </wp:wrapPolygon>
            </wp:wrapThrough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1415" cy="690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18">
        <w:rPr>
          <w:sz w:val="40"/>
          <w:szCs w:val="40"/>
        </w:rPr>
        <w:t>CODIGO</w:t>
      </w:r>
    </w:p>
    <w:p w14:paraId="5A6484DE" w14:textId="5032F238" w:rsidR="00483E18" w:rsidRDefault="00483E18" w:rsidP="00483E18">
      <w:pPr>
        <w:tabs>
          <w:tab w:val="left" w:pos="5189"/>
        </w:tabs>
        <w:rPr>
          <w:sz w:val="40"/>
          <w:szCs w:val="40"/>
        </w:rPr>
      </w:pPr>
    </w:p>
    <w:p w14:paraId="0203E56D" w14:textId="3A4610CD" w:rsidR="00483E18" w:rsidRDefault="00483E18" w:rsidP="00483E18">
      <w:pPr>
        <w:tabs>
          <w:tab w:val="left" w:pos="5189"/>
        </w:tabs>
        <w:rPr>
          <w:sz w:val="40"/>
          <w:szCs w:val="40"/>
        </w:rPr>
      </w:pPr>
    </w:p>
    <w:p w14:paraId="12908DE9" w14:textId="1B86BC2A" w:rsidR="00483E18" w:rsidRDefault="00483E18" w:rsidP="00483E18">
      <w:pPr>
        <w:tabs>
          <w:tab w:val="center" w:pos="4513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91008" behindDoc="0" locked="0" layoutInCell="1" allowOverlap="1" wp14:anchorId="1792AB24" wp14:editId="30BC53F5">
            <wp:simplePos x="0" y="0"/>
            <wp:positionH relativeFrom="page">
              <wp:align>right</wp:align>
            </wp:positionH>
            <wp:positionV relativeFrom="paragraph">
              <wp:posOffset>641445</wp:posOffset>
            </wp:positionV>
            <wp:extent cx="7421926" cy="8198069"/>
            <wp:effectExtent l="0" t="0" r="7620" b="0"/>
            <wp:wrapThrough wrapText="bothSides">
              <wp:wrapPolygon edited="0">
                <wp:start x="0" y="0"/>
                <wp:lineTo x="0" y="21533"/>
                <wp:lineTo x="21567" y="21533"/>
                <wp:lineTo x="21567" y="0"/>
                <wp:lineTo x="0" y="0"/>
              </wp:wrapPolygon>
            </wp:wrapThrough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926" cy="8198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tab/>
        <w:t>CODIGO</w:t>
      </w:r>
    </w:p>
    <w:p w14:paraId="344E3107" w14:textId="77777777" w:rsidR="00483E18" w:rsidRDefault="00483E18" w:rsidP="00483E18">
      <w:pPr>
        <w:rPr>
          <w:sz w:val="40"/>
          <w:szCs w:val="40"/>
        </w:rPr>
        <w:sectPr w:rsidR="00483E18" w:rsidSect="00872D35">
          <w:pgSz w:w="11907" w:h="16839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7AB97903" w14:textId="4D980A52" w:rsidR="00483E18" w:rsidRPr="00483E18" w:rsidRDefault="00625FA0" w:rsidP="00625FA0">
      <w:pPr>
        <w:tabs>
          <w:tab w:val="left" w:pos="6232"/>
        </w:tabs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92032" behindDoc="0" locked="0" layoutInCell="1" allowOverlap="1" wp14:anchorId="56768F75" wp14:editId="3A3991B8">
            <wp:simplePos x="0" y="0"/>
            <wp:positionH relativeFrom="page">
              <wp:align>left</wp:align>
            </wp:positionH>
            <wp:positionV relativeFrom="page">
              <wp:posOffset>1665112</wp:posOffset>
            </wp:positionV>
            <wp:extent cx="7472680" cy="6101080"/>
            <wp:effectExtent l="0" t="0" r="0" b="0"/>
            <wp:wrapThrough wrapText="bothSides">
              <wp:wrapPolygon edited="0">
                <wp:start x="0" y="0"/>
                <wp:lineTo x="0" y="21515"/>
                <wp:lineTo x="21530" y="21515"/>
                <wp:lineTo x="21530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2680" cy="610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18">
        <w:rPr>
          <w:sz w:val="40"/>
          <w:szCs w:val="40"/>
        </w:rPr>
        <w:t>ARDUIDO</w:t>
      </w:r>
    </w:p>
    <w:p w14:paraId="7C21F819" w14:textId="521C1782" w:rsidR="00483E18" w:rsidRPr="00483E18" w:rsidRDefault="00483E18" w:rsidP="00483E18">
      <w:pPr>
        <w:rPr>
          <w:sz w:val="40"/>
          <w:szCs w:val="40"/>
        </w:rPr>
      </w:pPr>
    </w:p>
    <w:p w14:paraId="7D651332" w14:textId="197D97B1" w:rsidR="00635EF7" w:rsidRDefault="00635EF7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23127F6" w14:textId="3B3C5BFB" w:rsidR="00483E18" w:rsidRDefault="00635EF7" w:rsidP="00635EF7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CONCLUSIONES</w:t>
      </w:r>
    </w:p>
    <w:p w14:paraId="1D8FD869" w14:textId="47C4C2D8" w:rsidR="00635EF7" w:rsidRPr="00367CBC" w:rsidRDefault="00367CBC" w:rsidP="00635EF7">
      <w:pPr>
        <w:jc w:val="center"/>
        <w:rPr>
          <w:sz w:val="28"/>
          <w:szCs w:val="28"/>
        </w:rPr>
      </w:pPr>
      <w:r w:rsidRPr="00367CBC">
        <w:rPr>
          <w:sz w:val="28"/>
          <w:szCs w:val="28"/>
        </w:rPr>
        <w:t>En conclucion, la domótica ofrece una serie de beneficios significativos para los habitantes del hogar, mejorando la comodidad, seguridad, eficiencia energética, accesibilidad y conveniencia en la vida cotidiana. Sin embargo, es importante considerar aspectos como la privacidad y seguridad de datos, la interoperabilidad de dispositivos y sistemas, y los costos asociados a la implementación y mantenimiento de una casa domótica.</w:t>
      </w:r>
    </w:p>
    <w:p w14:paraId="415AE265" w14:textId="77777777" w:rsidR="00635EF7" w:rsidRDefault="00635EF7" w:rsidP="00635EF7">
      <w:pPr>
        <w:jc w:val="center"/>
        <w:rPr>
          <w:sz w:val="40"/>
          <w:szCs w:val="40"/>
        </w:rPr>
      </w:pPr>
    </w:p>
    <w:p w14:paraId="6FC20FCF" w14:textId="79D67370" w:rsidR="00635EF7" w:rsidRDefault="00635EF7" w:rsidP="00635EF7">
      <w:pPr>
        <w:jc w:val="center"/>
        <w:rPr>
          <w:sz w:val="40"/>
          <w:szCs w:val="40"/>
        </w:rPr>
      </w:pPr>
      <w:r>
        <w:rPr>
          <w:sz w:val="40"/>
          <w:szCs w:val="40"/>
        </w:rPr>
        <w:t>RECOMENDACIONES</w:t>
      </w:r>
    </w:p>
    <w:p w14:paraId="6E4AEAEC" w14:textId="77777777" w:rsidR="002E4080" w:rsidRPr="002E4080" w:rsidRDefault="002E4080" w:rsidP="002E4080">
      <w:pPr>
        <w:jc w:val="both"/>
        <w:rPr>
          <w:sz w:val="28"/>
          <w:szCs w:val="28"/>
        </w:rPr>
      </w:pPr>
      <w:r w:rsidRPr="002E4080">
        <w:rPr>
          <w:sz w:val="28"/>
          <w:szCs w:val="28"/>
        </w:rPr>
        <w:t xml:space="preserve">Planificación y diseño: la planificación y el diseño cuidadosos son fundamentales antes de comenzar a implementar la automatización del hogar. Esto incluye la identificación de  necesidades y preferencias, la definición de sistemas y dispositivos a automatizar, la compatibilidad y la correcta integración de  todos los componentes. </w:t>
      </w:r>
    </w:p>
    <w:p w14:paraId="4B23457D" w14:textId="77777777" w:rsidR="002E4080" w:rsidRPr="002E4080" w:rsidRDefault="002E4080" w:rsidP="002E4080">
      <w:pPr>
        <w:jc w:val="both"/>
        <w:rPr>
          <w:sz w:val="28"/>
          <w:szCs w:val="28"/>
        </w:rPr>
      </w:pPr>
      <w:r w:rsidRPr="002E4080">
        <w:rPr>
          <w:sz w:val="28"/>
          <w:szCs w:val="28"/>
        </w:rPr>
        <w:t xml:space="preserve"> Investigación y selección de dispositivos: con tantos dispositivos y sistemas de automatización del hogar en el mercado,  es importante investigar y elegir el que mejor se adapte a sus necesidades y presupuesto. Tenga en cuenta la calidad, las funciones, la interoperabilidad, la seguridad y la facilidad de uso del dispositivo antes de comprarlo. </w:t>
      </w:r>
    </w:p>
    <w:p w14:paraId="3E7B31E6" w14:textId="232D99AA" w:rsidR="00635EF7" w:rsidRDefault="002E4080" w:rsidP="002E4080">
      <w:pPr>
        <w:jc w:val="both"/>
        <w:rPr>
          <w:sz w:val="28"/>
          <w:szCs w:val="28"/>
        </w:rPr>
      </w:pPr>
      <w:r w:rsidRPr="002E4080">
        <w:rPr>
          <w:sz w:val="28"/>
          <w:szCs w:val="28"/>
        </w:rPr>
        <w:t xml:space="preserve"> Seguridad de los datos: la domótica recopila y gestiona información personal y confidencial, por lo que la seguridad de los datos es muy importante. Por favor, tome las medidas apropiadas para proteger sus datos, tales como: B. Utilice contraseñas seguras, actualice regularmente los dispositivos con las últimas actualizaciones de seguridad y establezca las opciones de privacidad en los dispositivos y sistemas de automatización del hogar de manera adecuada.</w:t>
      </w:r>
    </w:p>
    <w:p w14:paraId="13F3D77F" w14:textId="77777777" w:rsidR="002E4080" w:rsidRDefault="002E4080" w:rsidP="002E4080">
      <w:pPr>
        <w:jc w:val="both"/>
        <w:rPr>
          <w:sz w:val="28"/>
          <w:szCs w:val="28"/>
        </w:rPr>
      </w:pPr>
    </w:p>
    <w:p w14:paraId="44EF72F5" w14:textId="77777777" w:rsidR="002E4080" w:rsidRDefault="002E4080" w:rsidP="002E4080">
      <w:pPr>
        <w:jc w:val="both"/>
        <w:rPr>
          <w:sz w:val="28"/>
          <w:szCs w:val="28"/>
        </w:rPr>
      </w:pPr>
    </w:p>
    <w:p w14:paraId="4BFE2A8C" w14:textId="77777777" w:rsidR="002E4080" w:rsidRDefault="002E4080" w:rsidP="002E4080">
      <w:pPr>
        <w:jc w:val="both"/>
        <w:rPr>
          <w:sz w:val="28"/>
          <w:szCs w:val="28"/>
        </w:rPr>
      </w:pPr>
    </w:p>
    <w:p w14:paraId="214F84A4" w14:textId="77777777" w:rsidR="002E4080" w:rsidRPr="00367CBC" w:rsidRDefault="002E4080" w:rsidP="002E4080">
      <w:pPr>
        <w:jc w:val="both"/>
        <w:rPr>
          <w:sz w:val="28"/>
          <w:szCs w:val="28"/>
        </w:rPr>
      </w:pPr>
    </w:p>
    <w:p w14:paraId="27D00868" w14:textId="23AF724B" w:rsidR="00635EF7" w:rsidRPr="00454F75" w:rsidRDefault="00635EF7" w:rsidP="00635EF7">
      <w:pPr>
        <w:jc w:val="center"/>
        <w:rPr>
          <w:sz w:val="40"/>
          <w:szCs w:val="40"/>
          <w:lang w:val="en-US"/>
        </w:rPr>
      </w:pPr>
      <w:r w:rsidRPr="00454F75">
        <w:rPr>
          <w:sz w:val="40"/>
          <w:szCs w:val="40"/>
          <w:lang w:val="en-US"/>
        </w:rPr>
        <w:lastRenderedPageBreak/>
        <w:t>BIBLIOGRAFIA</w:t>
      </w:r>
    </w:p>
    <w:p w14:paraId="729CBD13" w14:textId="77777777" w:rsidR="002E4080" w:rsidRPr="00454F75" w:rsidRDefault="002E4080" w:rsidP="00635EF7">
      <w:pPr>
        <w:jc w:val="center"/>
        <w:rPr>
          <w:sz w:val="40"/>
          <w:szCs w:val="40"/>
          <w:lang w:val="en-US"/>
        </w:rPr>
      </w:pPr>
    </w:p>
    <w:p w14:paraId="7327A1FC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  <w:r w:rsidRPr="00454F75">
        <w:rPr>
          <w:sz w:val="28"/>
          <w:szCs w:val="28"/>
          <w:lang w:val="en-US"/>
        </w:rPr>
        <w:t>Domotics: A Handbook of Intelligent House Information Technology. Autor: Heinrich Hussmann. Editorial: Springer, 2010.</w:t>
      </w:r>
    </w:p>
    <w:p w14:paraId="527E31B0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</w:p>
    <w:p w14:paraId="4E451191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  <w:r w:rsidRPr="00454F75">
        <w:rPr>
          <w:sz w:val="28"/>
          <w:szCs w:val="28"/>
          <w:lang w:val="en-US"/>
        </w:rPr>
        <w:t>Smart Homes: Design, Implementation and Issues. Autor: Richard Harper, Rodger Evans, Ian Bartlett. Editorial: Springer, 2006.</w:t>
      </w:r>
    </w:p>
    <w:p w14:paraId="4ABFBF57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</w:p>
    <w:p w14:paraId="391C5A60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  <w:r w:rsidRPr="00454F75">
        <w:rPr>
          <w:sz w:val="28"/>
          <w:szCs w:val="28"/>
          <w:lang w:val="en-US"/>
        </w:rPr>
        <w:t>Home Automation with Intel Galileo. Autor: Onur Dundar. Editorial: Packt Publishing, 2015.</w:t>
      </w:r>
    </w:p>
    <w:p w14:paraId="0FC3F2B0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</w:p>
    <w:p w14:paraId="600501C3" w14:textId="02A05223" w:rsidR="004A1A55" w:rsidRPr="00454F75" w:rsidRDefault="004A1A55" w:rsidP="004A1A55">
      <w:pPr>
        <w:jc w:val="both"/>
        <w:rPr>
          <w:sz w:val="28"/>
          <w:szCs w:val="28"/>
          <w:lang w:val="en-US"/>
        </w:rPr>
      </w:pPr>
      <w:r w:rsidRPr="00454F75">
        <w:rPr>
          <w:sz w:val="28"/>
          <w:szCs w:val="28"/>
          <w:lang w:val="en-US"/>
        </w:rPr>
        <w:t>Home Automation For Dummies. Autor: Dwight Spivey. Editorial: For Dummies, 2015.</w:t>
      </w:r>
    </w:p>
    <w:p w14:paraId="3365A732" w14:textId="77777777" w:rsidR="002E4080" w:rsidRPr="00454F75" w:rsidRDefault="002E4080" w:rsidP="004A1A55">
      <w:pPr>
        <w:jc w:val="both"/>
        <w:rPr>
          <w:sz w:val="28"/>
          <w:szCs w:val="28"/>
          <w:lang w:val="en-US"/>
        </w:rPr>
      </w:pPr>
    </w:p>
    <w:p w14:paraId="3B217812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  <w:r w:rsidRPr="00454F75">
        <w:rPr>
          <w:sz w:val="28"/>
          <w:szCs w:val="28"/>
          <w:lang w:val="en-US"/>
        </w:rPr>
        <w:t>Practical Home Automation with Arduino: Automate your Home using Open-Source Hardware. Autor: Marco Schwartz. Editorial: Apress, 2013.</w:t>
      </w:r>
    </w:p>
    <w:p w14:paraId="0E082967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</w:p>
    <w:p w14:paraId="6A29063E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  <w:r w:rsidRPr="00454F75">
        <w:rPr>
          <w:sz w:val="28"/>
          <w:szCs w:val="28"/>
          <w:lang w:val="en-US"/>
        </w:rPr>
        <w:t>Building Smart Homes with Raspberry Pi Zero: Build revolutionary and affordable home automation projects using the Raspberry Pi Zero. Autor: Marco Schwartz. Editorial: Packt Publishing, 2017.</w:t>
      </w:r>
    </w:p>
    <w:p w14:paraId="42E170B5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</w:p>
    <w:p w14:paraId="5DADB714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  <w:r w:rsidRPr="00454F75">
        <w:rPr>
          <w:sz w:val="28"/>
          <w:szCs w:val="28"/>
          <w:lang w:val="en-US"/>
        </w:rPr>
        <w:t>The Internet of Things: Key Applications and Protocols. Autor: Olivier Hersent, David Boswarthick, Omar Elloumi. Editorial: Wiley, 2012.</w:t>
      </w:r>
    </w:p>
    <w:p w14:paraId="6C55669C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</w:p>
    <w:p w14:paraId="7D358A82" w14:textId="77777777" w:rsidR="002E4080" w:rsidRPr="00454F75" w:rsidRDefault="002E4080" w:rsidP="004A1A55">
      <w:pPr>
        <w:jc w:val="both"/>
        <w:rPr>
          <w:sz w:val="28"/>
          <w:szCs w:val="28"/>
          <w:lang w:val="en-US"/>
        </w:rPr>
      </w:pPr>
    </w:p>
    <w:p w14:paraId="112EEF36" w14:textId="77777777" w:rsidR="002E4080" w:rsidRPr="00454F75" w:rsidRDefault="002E4080" w:rsidP="004A1A55">
      <w:pPr>
        <w:jc w:val="both"/>
        <w:rPr>
          <w:sz w:val="28"/>
          <w:szCs w:val="28"/>
          <w:lang w:val="en-US"/>
        </w:rPr>
      </w:pPr>
    </w:p>
    <w:p w14:paraId="7BA5808E" w14:textId="77777777" w:rsidR="002E4080" w:rsidRPr="00454F75" w:rsidRDefault="002E4080" w:rsidP="004A1A55">
      <w:pPr>
        <w:jc w:val="both"/>
        <w:rPr>
          <w:sz w:val="28"/>
          <w:szCs w:val="28"/>
          <w:lang w:val="en-US"/>
        </w:rPr>
      </w:pPr>
    </w:p>
    <w:p w14:paraId="234E618A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  <w:r w:rsidRPr="00454F75">
        <w:rPr>
          <w:sz w:val="28"/>
          <w:szCs w:val="28"/>
          <w:lang w:val="en-US"/>
        </w:rPr>
        <w:t>Home Automation Basics: Practical Applications Using Visual Basic 6.0. Autor: Kenneth J. Ayala. Editorial: Prentice Hall, 2000.</w:t>
      </w:r>
    </w:p>
    <w:p w14:paraId="1100B025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</w:p>
    <w:p w14:paraId="62723A14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  <w:r w:rsidRPr="00454F75">
        <w:rPr>
          <w:sz w:val="28"/>
          <w:szCs w:val="28"/>
          <w:lang w:val="en-US"/>
        </w:rPr>
        <w:t>Building Automation: Communication systems with EIB/KNX, LON and BACnet. Autor: Hermann Merz. Editorial: Springer, 2009.</w:t>
      </w:r>
    </w:p>
    <w:p w14:paraId="532B0BC6" w14:textId="77777777" w:rsidR="004A1A55" w:rsidRPr="00454F75" w:rsidRDefault="004A1A55" w:rsidP="004A1A55">
      <w:pPr>
        <w:jc w:val="both"/>
        <w:rPr>
          <w:sz w:val="28"/>
          <w:szCs w:val="28"/>
          <w:lang w:val="en-US"/>
        </w:rPr>
      </w:pPr>
    </w:p>
    <w:p w14:paraId="0FBAB714" w14:textId="356F8418" w:rsidR="00635EF7" w:rsidRPr="002E4080" w:rsidRDefault="004A1A55" w:rsidP="004A1A55">
      <w:pPr>
        <w:jc w:val="both"/>
        <w:rPr>
          <w:sz w:val="28"/>
          <w:szCs w:val="28"/>
        </w:rPr>
      </w:pPr>
      <w:r w:rsidRPr="00454F75">
        <w:rPr>
          <w:sz w:val="28"/>
          <w:szCs w:val="28"/>
          <w:lang w:val="en-US"/>
        </w:rPr>
        <w:t xml:space="preserve">Home Automation Made Easy: Do It Yourself Know How Using UPB, Insteon, X10 and Z-Wave. </w:t>
      </w:r>
      <w:r w:rsidRPr="002E4080">
        <w:rPr>
          <w:sz w:val="28"/>
          <w:szCs w:val="28"/>
        </w:rPr>
        <w:t>Autor: Dennis C. Brewer. Editorial: Que Publishing, 2013.</w:t>
      </w:r>
    </w:p>
    <w:sectPr w:rsidR="00635EF7" w:rsidRPr="002E4080" w:rsidSect="00872D35">
      <w:pgSz w:w="11907" w:h="16839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AABB0C" w14:textId="77777777" w:rsidR="00AB15C6" w:rsidRDefault="00AB15C6">
      <w:pPr>
        <w:spacing w:after="0" w:line="240" w:lineRule="auto"/>
      </w:pPr>
      <w:r>
        <w:separator/>
      </w:r>
    </w:p>
  </w:endnote>
  <w:endnote w:type="continuationSeparator" w:id="0">
    <w:p w14:paraId="265C86DB" w14:textId="77777777" w:rsidR="00AB15C6" w:rsidRDefault="00AB15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7769EE" w14:textId="62EF9A8E" w:rsidR="00A769E6" w:rsidRPr="0025690E" w:rsidRDefault="00000000" w:rsidP="0025690E">
    <w:pPr>
      <w:pStyle w:val="Piedepgina"/>
    </w:pPr>
    <w:sdt>
      <w:sdtPr>
        <w:alias w:val="Título:"/>
        <w:tag w:val="Título:"/>
        <w:id w:val="340894388"/>
        <w:placeholder>
          <w:docPart w:val="63B2C85861D44220BE7F0D8B1029A45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 w:multiLine="1"/>
      </w:sdtPr>
      <w:sdtContent>
        <w:r w:rsidR="00454F75">
          <w:t>índice</w:t>
        </w:r>
      </w:sdtContent>
    </w:sdt>
    <w:r w:rsidR="008B4470" w:rsidRPr="0025690E">
      <w:rPr>
        <w:lang w:bidi="es-ES"/>
      </w:rPr>
      <w:ptab w:relativeTo="margin" w:alignment="right" w:leader="none"/>
    </w:r>
    <w:r w:rsidR="008B4470" w:rsidRPr="0025690E">
      <w:rPr>
        <w:lang w:bidi="es-ES"/>
      </w:rPr>
      <w:t xml:space="preserve">página </w:t>
    </w:r>
    <w:r w:rsidR="008B4470" w:rsidRPr="0025690E">
      <w:rPr>
        <w:lang w:bidi="es-ES"/>
      </w:rPr>
      <w:fldChar w:fldCharType="begin"/>
    </w:r>
    <w:r w:rsidR="008B4470" w:rsidRPr="0025690E">
      <w:rPr>
        <w:lang w:bidi="es-ES"/>
      </w:rPr>
      <w:instrText xml:space="preserve"> PAGE  \* Arabic  \* MERGEFORMAT </w:instrText>
    </w:r>
    <w:r w:rsidR="008B4470" w:rsidRPr="0025690E">
      <w:rPr>
        <w:lang w:bidi="es-ES"/>
      </w:rPr>
      <w:fldChar w:fldCharType="separate"/>
    </w:r>
    <w:r w:rsidR="00594069">
      <w:rPr>
        <w:noProof/>
        <w:lang w:bidi="es-ES"/>
      </w:rPr>
      <w:t>2</w:t>
    </w:r>
    <w:r w:rsidR="008B4470" w:rsidRPr="0025690E">
      <w:rPr>
        <w:lang w:bidi="es-ES"/>
      </w:rPr>
      <w:fldChar w:fldCharType="end"/>
    </w:r>
    <w:r w:rsidR="008B4470" w:rsidRPr="0025690E">
      <w:rPr>
        <w:lang w:bidi="es-ES"/>
      </w:rPr>
      <w:t xml:space="preserve"> de </w:t>
    </w:r>
    <w:r w:rsidR="0086238C">
      <w:rPr>
        <w:lang w:bidi="es-ES"/>
      </w:rPr>
      <w:fldChar w:fldCharType="begin"/>
    </w:r>
    <w:r w:rsidR="0086238C">
      <w:rPr>
        <w:lang w:bidi="es-ES"/>
      </w:rPr>
      <w:instrText xml:space="preserve"> NUMPAGES  \* Arabic  \* MERGEFORMAT </w:instrText>
    </w:r>
    <w:r w:rsidR="0086238C">
      <w:rPr>
        <w:lang w:bidi="es-ES"/>
      </w:rPr>
      <w:fldChar w:fldCharType="separate"/>
    </w:r>
    <w:r w:rsidR="00594069">
      <w:rPr>
        <w:noProof/>
        <w:lang w:bidi="es-ES"/>
      </w:rPr>
      <w:t>2</w:t>
    </w:r>
    <w:r w:rsidR="0086238C"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986D7" w14:textId="77777777" w:rsidR="00AB15C6" w:rsidRDefault="00AB15C6">
      <w:pPr>
        <w:spacing w:after="0" w:line="240" w:lineRule="auto"/>
      </w:pPr>
      <w:r>
        <w:separator/>
      </w:r>
    </w:p>
  </w:footnote>
  <w:footnote w:type="continuationSeparator" w:id="0">
    <w:p w14:paraId="535F4195" w14:textId="77777777" w:rsidR="00AB15C6" w:rsidRDefault="00AB15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8F0F28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3166C2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3A89BD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E90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98E3A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A050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C844E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83AA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C4A39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642BC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E24865"/>
    <w:multiLevelType w:val="hybridMultilevel"/>
    <w:tmpl w:val="1E6A4BB0"/>
    <w:lvl w:ilvl="0" w:tplc="1000223C">
      <w:start w:val="1"/>
      <w:numFmt w:val="upperLetter"/>
      <w:pStyle w:val="Ttulo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CA12AE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2595798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8E365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CA54546"/>
    <w:multiLevelType w:val="hybridMultilevel"/>
    <w:tmpl w:val="D07CAF4A"/>
    <w:lvl w:ilvl="0" w:tplc="671E6C1C">
      <w:start w:val="1"/>
      <w:numFmt w:val="decimal"/>
      <w:pStyle w:val="Ttulo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9C6953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2C009B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544CEB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51CE0DCB"/>
    <w:multiLevelType w:val="multilevel"/>
    <w:tmpl w:val="14EAA40A"/>
    <w:lvl w:ilvl="0">
      <w:start w:val="1"/>
      <w:numFmt w:val="decimal"/>
      <w:lvlText w:val="%1."/>
      <w:lvlJc w:val="left"/>
      <w:pPr>
        <w:ind w:left="72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440" w:firstLine="0"/>
      </w:pPr>
    </w:lvl>
    <w:lvl w:ilvl="2">
      <w:start w:val="1"/>
      <w:numFmt w:val="decimal"/>
      <w:lvlText w:val="%3."/>
      <w:lvlJc w:val="left"/>
      <w:pPr>
        <w:ind w:left="2160" w:firstLine="0"/>
      </w:pPr>
    </w:lvl>
    <w:lvl w:ilvl="3">
      <w:start w:val="1"/>
      <w:numFmt w:val="lowerLetter"/>
      <w:lvlText w:val="%4)"/>
      <w:lvlJc w:val="left"/>
      <w:pPr>
        <w:ind w:left="2880" w:firstLine="0"/>
      </w:pPr>
    </w:lvl>
    <w:lvl w:ilvl="4">
      <w:start w:val="1"/>
      <w:numFmt w:val="decimal"/>
      <w:lvlText w:val="(%5)"/>
      <w:lvlJc w:val="left"/>
      <w:pPr>
        <w:ind w:left="3600" w:firstLine="0"/>
      </w:pPr>
    </w:lvl>
    <w:lvl w:ilvl="5">
      <w:start w:val="1"/>
      <w:numFmt w:val="lowerLetter"/>
      <w:lvlText w:val="(%6)"/>
      <w:lvlJc w:val="left"/>
      <w:pPr>
        <w:ind w:left="4320" w:firstLine="0"/>
      </w:pPr>
    </w:lvl>
    <w:lvl w:ilvl="6">
      <w:start w:val="1"/>
      <w:numFmt w:val="lowerRoman"/>
      <w:lvlText w:val="(%7)"/>
      <w:lvlJc w:val="left"/>
      <w:pPr>
        <w:ind w:left="5040" w:firstLine="0"/>
      </w:pPr>
    </w:lvl>
    <w:lvl w:ilvl="7">
      <w:start w:val="1"/>
      <w:numFmt w:val="lowerLetter"/>
      <w:lvlText w:val="(%8)"/>
      <w:lvlJc w:val="left"/>
      <w:pPr>
        <w:ind w:left="5760" w:firstLine="0"/>
      </w:pPr>
    </w:lvl>
    <w:lvl w:ilvl="8">
      <w:start w:val="1"/>
      <w:numFmt w:val="lowerRoman"/>
      <w:lvlText w:val="(%9)"/>
      <w:lvlJc w:val="left"/>
      <w:pPr>
        <w:ind w:left="6480" w:firstLine="0"/>
      </w:pPr>
    </w:lvl>
  </w:abstractNum>
  <w:abstractNum w:abstractNumId="19" w15:restartNumberingAfterBreak="0">
    <w:nsid w:val="5D5418B9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64E15559"/>
    <w:multiLevelType w:val="hybridMultilevel"/>
    <w:tmpl w:val="46E4EE38"/>
    <w:lvl w:ilvl="0" w:tplc="951E3734">
      <w:start w:val="1"/>
      <w:numFmt w:val="upperRoman"/>
      <w:lvlText w:val="%1."/>
      <w:lvlJc w:val="righ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4EB6AC8"/>
    <w:multiLevelType w:val="hybridMultilevel"/>
    <w:tmpl w:val="1E6A4BB0"/>
    <w:lvl w:ilvl="0" w:tplc="1000223C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8726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78790137"/>
    <w:multiLevelType w:val="hybridMultilevel"/>
    <w:tmpl w:val="B192B76E"/>
    <w:lvl w:ilvl="0" w:tplc="31225F5E">
      <w:start w:val="1"/>
      <w:numFmt w:val="lowerLetter"/>
      <w:pStyle w:val="Ttulo4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7CD725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35496789">
    <w:abstractNumId w:val="9"/>
  </w:num>
  <w:num w:numId="2" w16cid:durableId="999504954">
    <w:abstractNumId w:val="7"/>
  </w:num>
  <w:num w:numId="3" w16cid:durableId="1728649518">
    <w:abstractNumId w:val="20"/>
  </w:num>
  <w:num w:numId="4" w16cid:durableId="1504785040">
    <w:abstractNumId w:val="10"/>
  </w:num>
  <w:num w:numId="5" w16cid:durableId="699163450">
    <w:abstractNumId w:val="10"/>
    <w:lvlOverride w:ilvl="0">
      <w:startOverride w:val="1"/>
    </w:lvlOverride>
  </w:num>
  <w:num w:numId="6" w16cid:durableId="993920838">
    <w:abstractNumId w:val="10"/>
    <w:lvlOverride w:ilvl="0">
      <w:startOverride w:val="1"/>
    </w:lvlOverride>
  </w:num>
  <w:num w:numId="7" w16cid:durableId="1682665167">
    <w:abstractNumId w:val="10"/>
    <w:lvlOverride w:ilvl="0">
      <w:startOverride w:val="1"/>
    </w:lvlOverride>
  </w:num>
  <w:num w:numId="8" w16cid:durableId="680281321">
    <w:abstractNumId w:val="10"/>
    <w:lvlOverride w:ilvl="0">
      <w:startOverride w:val="1"/>
    </w:lvlOverride>
  </w:num>
  <w:num w:numId="9" w16cid:durableId="1447428116">
    <w:abstractNumId w:val="10"/>
    <w:lvlOverride w:ilvl="0">
      <w:startOverride w:val="1"/>
    </w:lvlOverride>
  </w:num>
  <w:num w:numId="10" w16cid:durableId="25566940">
    <w:abstractNumId w:val="16"/>
  </w:num>
  <w:num w:numId="11" w16cid:durableId="53358982">
    <w:abstractNumId w:val="21"/>
  </w:num>
  <w:num w:numId="12" w16cid:durableId="1799564328">
    <w:abstractNumId w:val="18"/>
  </w:num>
  <w:num w:numId="13" w16cid:durableId="1903564484">
    <w:abstractNumId w:val="14"/>
  </w:num>
  <w:num w:numId="14" w16cid:durableId="1003313651">
    <w:abstractNumId w:val="14"/>
    <w:lvlOverride w:ilvl="0">
      <w:startOverride w:val="1"/>
    </w:lvlOverride>
  </w:num>
  <w:num w:numId="15" w16cid:durableId="540899947">
    <w:abstractNumId w:val="14"/>
    <w:lvlOverride w:ilvl="0">
      <w:startOverride w:val="1"/>
    </w:lvlOverride>
  </w:num>
  <w:num w:numId="16" w16cid:durableId="1571309026">
    <w:abstractNumId w:val="14"/>
    <w:lvlOverride w:ilvl="0">
      <w:startOverride w:val="1"/>
    </w:lvlOverride>
  </w:num>
  <w:num w:numId="17" w16cid:durableId="2021928026">
    <w:abstractNumId w:val="12"/>
  </w:num>
  <w:num w:numId="18" w16cid:durableId="890724765">
    <w:abstractNumId w:val="14"/>
    <w:lvlOverride w:ilvl="0">
      <w:startOverride w:val="1"/>
    </w:lvlOverride>
  </w:num>
  <w:num w:numId="19" w16cid:durableId="1731686507">
    <w:abstractNumId w:val="14"/>
    <w:lvlOverride w:ilvl="0">
      <w:startOverride w:val="1"/>
    </w:lvlOverride>
  </w:num>
  <w:num w:numId="20" w16cid:durableId="466439103">
    <w:abstractNumId w:val="14"/>
    <w:lvlOverride w:ilvl="0">
      <w:startOverride w:val="1"/>
    </w:lvlOverride>
  </w:num>
  <w:num w:numId="21" w16cid:durableId="298654121">
    <w:abstractNumId w:val="15"/>
  </w:num>
  <w:num w:numId="22" w16cid:durableId="1902135871">
    <w:abstractNumId w:val="14"/>
    <w:lvlOverride w:ilvl="0">
      <w:startOverride w:val="1"/>
    </w:lvlOverride>
  </w:num>
  <w:num w:numId="23" w16cid:durableId="454522590">
    <w:abstractNumId w:val="14"/>
    <w:lvlOverride w:ilvl="0">
      <w:startOverride w:val="1"/>
    </w:lvlOverride>
  </w:num>
  <w:num w:numId="24" w16cid:durableId="1156918768">
    <w:abstractNumId w:val="23"/>
  </w:num>
  <w:num w:numId="25" w16cid:durableId="925652565">
    <w:abstractNumId w:val="24"/>
  </w:num>
  <w:num w:numId="26" w16cid:durableId="783421888">
    <w:abstractNumId w:val="13"/>
  </w:num>
  <w:num w:numId="27" w16cid:durableId="1330911002">
    <w:abstractNumId w:val="17"/>
  </w:num>
  <w:num w:numId="28" w16cid:durableId="1399399551">
    <w:abstractNumId w:val="6"/>
  </w:num>
  <w:num w:numId="29" w16cid:durableId="1321810666">
    <w:abstractNumId w:val="5"/>
  </w:num>
  <w:num w:numId="30" w16cid:durableId="103885379">
    <w:abstractNumId w:val="4"/>
  </w:num>
  <w:num w:numId="31" w16cid:durableId="120733825">
    <w:abstractNumId w:val="8"/>
  </w:num>
  <w:num w:numId="32" w16cid:durableId="1704817604">
    <w:abstractNumId w:val="3"/>
  </w:num>
  <w:num w:numId="33" w16cid:durableId="672758704">
    <w:abstractNumId w:val="2"/>
  </w:num>
  <w:num w:numId="34" w16cid:durableId="663900845">
    <w:abstractNumId w:val="1"/>
  </w:num>
  <w:num w:numId="35" w16cid:durableId="1155537291">
    <w:abstractNumId w:val="0"/>
  </w:num>
  <w:num w:numId="36" w16cid:durableId="1274827866">
    <w:abstractNumId w:val="11"/>
  </w:num>
  <w:num w:numId="37" w16cid:durableId="1801222868">
    <w:abstractNumId w:val="22"/>
  </w:num>
  <w:num w:numId="38" w16cid:durableId="85284057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028"/>
    <w:rsid w:val="00030D90"/>
    <w:rsid w:val="00095002"/>
    <w:rsid w:val="00186F1E"/>
    <w:rsid w:val="001A3028"/>
    <w:rsid w:val="001C3366"/>
    <w:rsid w:val="001D0B89"/>
    <w:rsid w:val="00206CE7"/>
    <w:rsid w:val="0025690E"/>
    <w:rsid w:val="002673DC"/>
    <w:rsid w:val="002E4080"/>
    <w:rsid w:val="00367CBC"/>
    <w:rsid w:val="003E4B77"/>
    <w:rsid w:val="003F4D49"/>
    <w:rsid w:val="00404B59"/>
    <w:rsid w:val="00426B2C"/>
    <w:rsid w:val="00435122"/>
    <w:rsid w:val="004351FA"/>
    <w:rsid w:val="00454F75"/>
    <w:rsid w:val="00456BF7"/>
    <w:rsid w:val="004639A9"/>
    <w:rsid w:val="00483E18"/>
    <w:rsid w:val="00496855"/>
    <w:rsid w:val="004A1A55"/>
    <w:rsid w:val="00506BCB"/>
    <w:rsid w:val="00507C2E"/>
    <w:rsid w:val="00514E58"/>
    <w:rsid w:val="00536C32"/>
    <w:rsid w:val="00594069"/>
    <w:rsid w:val="00625FA0"/>
    <w:rsid w:val="00635EF7"/>
    <w:rsid w:val="006623C7"/>
    <w:rsid w:val="00676AC7"/>
    <w:rsid w:val="00704A8F"/>
    <w:rsid w:val="00762385"/>
    <w:rsid w:val="00773B4F"/>
    <w:rsid w:val="0086238C"/>
    <w:rsid w:val="00872D35"/>
    <w:rsid w:val="008B4470"/>
    <w:rsid w:val="008C4A68"/>
    <w:rsid w:val="008E752A"/>
    <w:rsid w:val="00931CD9"/>
    <w:rsid w:val="00937C72"/>
    <w:rsid w:val="009A2ED4"/>
    <w:rsid w:val="00A35FB1"/>
    <w:rsid w:val="00A769E6"/>
    <w:rsid w:val="00A90102"/>
    <w:rsid w:val="00AB15C6"/>
    <w:rsid w:val="00AC2AD6"/>
    <w:rsid w:val="00B27C7C"/>
    <w:rsid w:val="00B362A8"/>
    <w:rsid w:val="00B44FE6"/>
    <w:rsid w:val="00BE63F8"/>
    <w:rsid w:val="00C45DBF"/>
    <w:rsid w:val="00C55AE2"/>
    <w:rsid w:val="00C60ACE"/>
    <w:rsid w:val="00D12643"/>
    <w:rsid w:val="00D7053F"/>
    <w:rsid w:val="00D72BB3"/>
    <w:rsid w:val="00D76422"/>
    <w:rsid w:val="00DA53CC"/>
    <w:rsid w:val="00DB04EF"/>
    <w:rsid w:val="00E01AD9"/>
    <w:rsid w:val="00E809FD"/>
    <w:rsid w:val="00FA3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4DA73C70"/>
  <w15:chartTrackingRefBased/>
  <w15:docId w15:val="{22F6EF68-78C0-452B-A7B6-52DAAE92F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9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5AE2"/>
  </w:style>
  <w:style w:type="paragraph" w:styleId="Ttulo1">
    <w:name w:val="heading 1"/>
    <w:basedOn w:val="Normal"/>
    <w:next w:val="Ttulo2"/>
    <w:link w:val="Ttulo1Car"/>
    <w:uiPriority w:val="9"/>
    <w:qFormat/>
    <w:rsid w:val="00E01AD9"/>
    <w:pPr>
      <w:contextualSpacing/>
      <w:outlineLvl w:val="0"/>
    </w:pPr>
    <w:rPr>
      <w:b/>
      <w:bCs/>
    </w:rPr>
  </w:style>
  <w:style w:type="paragraph" w:styleId="Ttulo2">
    <w:name w:val="heading 2"/>
    <w:basedOn w:val="Normal"/>
    <w:link w:val="Ttulo2Car"/>
    <w:uiPriority w:val="9"/>
    <w:unhideWhenUsed/>
    <w:qFormat/>
    <w:pPr>
      <w:numPr>
        <w:numId w:val="4"/>
      </w:numPr>
      <w:outlineLvl w:val="1"/>
    </w:pPr>
  </w:style>
  <w:style w:type="paragraph" w:styleId="Ttulo3">
    <w:name w:val="heading 3"/>
    <w:basedOn w:val="Normal"/>
    <w:link w:val="Ttulo3Car"/>
    <w:uiPriority w:val="9"/>
    <w:unhideWhenUsed/>
    <w:qFormat/>
    <w:pPr>
      <w:numPr>
        <w:numId w:val="13"/>
      </w:num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numPr>
        <w:numId w:val="24"/>
      </w:numPr>
      <w:ind w:left="1440"/>
      <w:outlineLvl w:val="3"/>
    </w:pPr>
    <w:rPr>
      <w:rFonts w:asciiTheme="majorHAnsi" w:eastAsiaTheme="majorEastAsia" w:hAnsiTheme="majorHAnsi" w:cstheme="majorBidi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B447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B447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B4470"/>
    <w:rPr>
      <w:b/>
      <w:bCs/>
    </w:rPr>
  </w:style>
  <w:style w:type="paragraph" w:styleId="Ttulo">
    <w:name w:val="Title"/>
    <w:basedOn w:val="Normal"/>
    <w:next w:val="Normal"/>
    <w:link w:val="TtuloCar"/>
    <w:uiPriority w:val="1"/>
    <w:qFormat/>
    <w:rsid w:val="00B27C7C"/>
    <w:pPr>
      <w:spacing w:after="480" w:line="240" w:lineRule="auto"/>
      <w:jc w:val="center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ink w:val="Ttulo"/>
    <w:uiPriority w:val="1"/>
    <w:rsid w:val="00B27C7C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B4470"/>
    <w:rPr>
      <w:rFonts w:asciiTheme="majorHAnsi" w:eastAsiaTheme="majorEastAsia" w:hAnsiTheme="majorHAnsi" w:cstheme="majorBidi"/>
    </w:rPr>
  </w:style>
  <w:style w:type="character" w:customStyle="1" w:styleId="Ttulo3Car">
    <w:name w:val="Título 3 Car"/>
    <w:basedOn w:val="Fuentedeprrafopredeter"/>
    <w:link w:val="Ttulo3"/>
    <w:uiPriority w:val="9"/>
    <w:rsid w:val="008B4470"/>
  </w:style>
  <w:style w:type="character" w:styleId="Textodelmarcadordeposicin">
    <w:name w:val="Placeholder Text"/>
    <w:basedOn w:val="Fuentedeprrafopredeter"/>
    <w:uiPriority w:val="99"/>
    <w:semiHidden/>
    <w:rsid w:val="008B4470"/>
    <w:rPr>
      <w:color w:val="595959" w:themeColor="text1" w:themeTint="A6"/>
    </w:rPr>
  </w:style>
  <w:style w:type="paragraph" w:styleId="Piedepgina">
    <w:name w:val="footer"/>
    <w:basedOn w:val="Normal"/>
    <w:link w:val="PiedepginaCar"/>
    <w:uiPriority w:val="99"/>
    <w:qFormat/>
    <w:rsid w:val="00C55AE2"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5AE2"/>
  </w:style>
  <w:style w:type="character" w:customStyle="1" w:styleId="Ttulo2Car">
    <w:name w:val="Título 2 Car"/>
    <w:basedOn w:val="Fuentedeprrafopredeter"/>
    <w:link w:val="Ttulo2"/>
    <w:uiPriority w:val="9"/>
    <w:rsid w:val="008B4470"/>
  </w:style>
  <w:style w:type="character" w:customStyle="1" w:styleId="Ttulo9Car">
    <w:name w:val="Título 9 Car"/>
    <w:basedOn w:val="Fuentedeprrafopredeter"/>
    <w:link w:val="Ttulo9"/>
    <w:uiPriority w:val="9"/>
    <w:semiHidden/>
    <w:rsid w:val="008B4470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B4470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B4470"/>
    <w:pPr>
      <w:spacing w:line="240" w:lineRule="auto"/>
    </w:pPr>
    <w:rPr>
      <w:i/>
      <w:iCs/>
      <w:color w:val="44546A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B4470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B4470"/>
    <w:rPr>
      <w:rFonts w:ascii="Segoe UI" w:hAnsi="Segoe UI" w:cs="Segoe UI"/>
      <w:szCs w:val="18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8B4470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8B4470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8B4470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8B4470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8B4470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B4470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B4470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B447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B4470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8B4470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8B4470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B4470"/>
    <w:pPr>
      <w:spacing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B4470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8B4470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8B4470"/>
    <w:pPr>
      <w:spacing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8B4470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8B4470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B4470"/>
    <w:pPr>
      <w:spacing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B4470"/>
    <w:rPr>
      <w:rFonts w:ascii="Consolas" w:hAnsi="Consolas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8B4470"/>
    <w:rPr>
      <w:rFonts w:ascii="Consolas" w:hAnsi="Consolas"/>
      <w:sz w:val="22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8B4470"/>
    <w:rPr>
      <w:rFonts w:ascii="Consolas" w:hAnsi="Consolas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8B447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8B4470"/>
    <w:rPr>
      <w:rFonts w:ascii="Consolas" w:hAnsi="Consolas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8B4470"/>
    <w:pPr>
      <w:spacing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8B4470"/>
    <w:rPr>
      <w:rFonts w:ascii="Consolas" w:hAnsi="Consolas"/>
      <w:szCs w:val="21"/>
    </w:rPr>
  </w:style>
  <w:style w:type="paragraph" w:styleId="Encabezado">
    <w:name w:val="header"/>
    <w:basedOn w:val="Normal"/>
    <w:link w:val="EncabezadoCar"/>
    <w:uiPriority w:val="99"/>
    <w:qFormat/>
    <w:rsid w:val="00C55AE2"/>
    <w:pPr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5AE2"/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C55AE2"/>
    <w:pPr>
      <w:numPr>
        <w:ilvl w:val="1"/>
      </w:numPr>
      <w:spacing w:after="160"/>
    </w:pPr>
    <w:rPr>
      <w:color w:val="5A5A5A" w:themeColor="text1" w:themeTint="A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C55AE2"/>
    <w:rPr>
      <w:color w:val="5A5A5A" w:themeColor="text1" w:themeTint="A5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C55AE2"/>
    <w:rPr>
      <w:i/>
      <w:iCs/>
      <w:color w:val="1F4E79" w:themeColor="accent1" w:themeShade="8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55AE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55AE2"/>
    <w:rPr>
      <w:i/>
      <w:iCs/>
      <w:color w:val="1F4E79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C55AE2"/>
    <w:rPr>
      <w:b/>
      <w:bCs/>
      <w:caps w:val="0"/>
      <w:smallCaps/>
      <w:color w:val="1F4E79" w:themeColor="accent1" w:themeShade="80"/>
      <w:spacing w:val="5"/>
    </w:rPr>
  </w:style>
  <w:style w:type="paragraph" w:styleId="Textodebloque">
    <w:name w:val="Block Text"/>
    <w:basedOn w:val="Normal"/>
    <w:uiPriority w:val="99"/>
    <w:semiHidden/>
    <w:unhideWhenUsed/>
    <w:rsid w:val="00C55AE2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i/>
      <w:iCs/>
      <w:color w:val="1F4E79" w:themeColor="accent1" w:themeShade="80"/>
    </w:rPr>
  </w:style>
  <w:style w:type="paragraph" w:styleId="Sinespaciado">
    <w:name w:val="No Spacing"/>
    <w:link w:val="SinespaciadoCar"/>
    <w:uiPriority w:val="1"/>
    <w:qFormat/>
    <w:rsid w:val="00456BF7"/>
    <w:pPr>
      <w:spacing w:after="0" w:line="240" w:lineRule="auto"/>
    </w:pPr>
    <w:rPr>
      <w:lang w:val="es-PE"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56BF7"/>
    <w:rPr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7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331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58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915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74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86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209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7913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8634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155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98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23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70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31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04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472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255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1597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248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1236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264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181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59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204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712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38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0897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14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diagramColors" Target="diagrams/colors1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diagramLayout" Target="diagrams/layout1.xml"/><Relationship Id="rId29" Type="http://schemas.openxmlformats.org/officeDocument/2006/relationships/image" Target="media/image14.png"/><Relationship Id="rId11" Type="http://schemas.openxmlformats.org/officeDocument/2006/relationships/image" Target="media/image1.emf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microsoft.com/office/2007/relationships/diagramDrawing" Target="diagrams/drawing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diagramData" Target="diagrams/data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IZABETH\AppData\Roaming\Microsoft\Templates\Esquema%20de%20redacci&#243;n%20corto.dotx" TargetMode="Externa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287D5CE-FF73-4BEE-9682-AD90EC0A8C46}" type="doc">
      <dgm:prSet loTypeId="urn:microsoft.com/office/officeart/2005/8/layout/h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PE"/>
        </a:p>
      </dgm:t>
    </dgm:pt>
    <dgm:pt modelId="{6ECEE127-8AD6-4F24-B386-4849375A1EEE}">
      <dgm:prSet phldrT="[Texto]"/>
      <dgm:spPr/>
      <dgm:t>
        <a:bodyPr/>
        <a:lstStyle/>
        <a:p>
          <a:r>
            <a:rPr lang="es-PE"/>
            <a:t>EMPATIZAR</a:t>
          </a:r>
        </a:p>
      </dgm:t>
    </dgm:pt>
    <dgm:pt modelId="{BB676897-AC92-49E1-A0F8-8FF1E858E13A}" type="parTrans" cxnId="{718B2A67-50B3-4DD4-9D1C-9E23EA0494F2}">
      <dgm:prSet/>
      <dgm:spPr/>
      <dgm:t>
        <a:bodyPr/>
        <a:lstStyle/>
        <a:p>
          <a:endParaRPr lang="es-PE"/>
        </a:p>
      </dgm:t>
    </dgm:pt>
    <dgm:pt modelId="{23F5D5F0-74F5-4C3D-8976-8D37A318F906}" type="sibTrans" cxnId="{718B2A67-50B3-4DD4-9D1C-9E23EA0494F2}">
      <dgm:prSet/>
      <dgm:spPr/>
      <dgm:t>
        <a:bodyPr/>
        <a:lstStyle/>
        <a:p>
          <a:endParaRPr lang="es-PE"/>
        </a:p>
      </dgm:t>
    </dgm:pt>
    <dgm:pt modelId="{85C6DE47-4DC8-46A9-B0A6-A69C432787CC}">
      <dgm:prSet phldrT="[Texto]" custT="1"/>
      <dgm:spPr/>
      <dgm:t>
        <a:bodyPr/>
        <a:lstStyle/>
        <a:p>
          <a:r>
            <a:rPr lang="es-PE" sz="1100"/>
            <a:t>Se entrevisto a algunos vecinos, Incomodos por el alza de consumo energetico, y la inseguridad que hay en los hogares actuales.</a:t>
          </a:r>
        </a:p>
      </dgm:t>
    </dgm:pt>
    <dgm:pt modelId="{C5F9DF4F-B3D5-4DE0-82AF-20D59480FF74}" type="parTrans" cxnId="{11B6C48A-FD89-4BE5-9991-1EC4DA3B2946}">
      <dgm:prSet/>
      <dgm:spPr/>
      <dgm:t>
        <a:bodyPr/>
        <a:lstStyle/>
        <a:p>
          <a:endParaRPr lang="es-PE"/>
        </a:p>
      </dgm:t>
    </dgm:pt>
    <dgm:pt modelId="{3CE9883D-AD79-4FFB-8133-2EBBFCAD52B3}" type="sibTrans" cxnId="{11B6C48A-FD89-4BE5-9991-1EC4DA3B2946}">
      <dgm:prSet/>
      <dgm:spPr/>
      <dgm:t>
        <a:bodyPr/>
        <a:lstStyle/>
        <a:p>
          <a:endParaRPr lang="es-PE"/>
        </a:p>
      </dgm:t>
    </dgm:pt>
    <dgm:pt modelId="{6435BFA6-5DE6-4455-A3D1-70EA86DA158C}">
      <dgm:prSet phldrT="[Texto]"/>
      <dgm:spPr/>
      <dgm:t>
        <a:bodyPr/>
        <a:lstStyle/>
        <a:p>
          <a:r>
            <a:rPr lang="es-PE"/>
            <a:t>DEFINIR</a:t>
          </a:r>
        </a:p>
      </dgm:t>
    </dgm:pt>
    <dgm:pt modelId="{E129C73D-2DA9-40DC-8B98-FA1BA1727AD8}" type="parTrans" cxnId="{2D9596FF-C69C-436E-B25B-982A2B4A9812}">
      <dgm:prSet/>
      <dgm:spPr/>
      <dgm:t>
        <a:bodyPr/>
        <a:lstStyle/>
        <a:p>
          <a:endParaRPr lang="es-PE"/>
        </a:p>
      </dgm:t>
    </dgm:pt>
    <dgm:pt modelId="{AAAE9746-BB6D-4D78-9F66-CE751CFEC0B2}" type="sibTrans" cxnId="{2D9596FF-C69C-436E-B25B-982A2B4A9812}">
      <dgm:prSet/>
      <dgm:spPr/>
      <dgm:t>
        <a:bodyPr/>
        <a:lstStyle/>
        <a:p>
          <a:endParaRPr lang="es-PE"/>
        </a:p>
      </dgm:t>
    </dgm:pt>
    <dgm:pt modelId="{F4B6BBDA-0A27-4681-89AE-0B63C9EB52B0}">
      <dgm:prSet phldrT="[Texto]" custT="1"/>
      <dgm:spPr/>
      <dgm:t>
        <a:bodyPr/>
        <a:lstStyle/>
        <a:p>
          <a:r>
            <a:rPr lang="es-PE" sz="1000"/>
            <a:t>Puede ser mejorar la eficiencia energética, optimizar la seguridad, aumentar la comodidad o facilitar la accesibilidad para personas con discapacidades</a:t>
          </a:r>
        </a:p>
      </dgm:t>
    </dgm:pt>
    <dgm:pt modelId="{1230532A-A97F-4A71-82D3-C8E411F4A93B}" type="parTrans" cxnId="{EE38CBDE-FC8B-4AC9-964E-9DA8043D2634}">
      <dgm:prSet/>
      <dgm:spPr/>
      <dgm:t>
        <a:bodyPr/>
        <a:lstStyle/>
        <a:p>
          <a:endParaRPr lang="es-PE"/>
        </a:p>
      </dgm:t>
    </dgm:pt>
    <dgm:pt modelId="{5D11EFD6-3563-4426-AB20-F939D341FDB8}" type="sibTrans" cxnId="{EE38CBDE-FC8B-4AC9-964E-9DA8043D2634}">
      <dgm:prSet/>
      <dgm:spPr/>
      <dgm:t>
        <a:bodyPr/>
        <a:lstStyle/>
        <a:p>
          <a:endParaRPr lang="es-PE"/>
        </a:p>
      </dgm:t>
    </dgm:pt>
    <dgm:pt modelId="{C8312E4E-827D-4F70-84CE-53E1A0FF7BB8}">
      <dgm:prSet phldrT="[Texto]"/>
      <dgm:spPr/>
      <dgm:t>
        <a:bodyPr/>
        <a:lstStyle/>
        <a:p>
          <a:r>
            <a:rPr lang="es-PE"/>
            <a:t>IDEAR</a:t>
          </a:r>
        </a:p>
      </dgm:t>
    </dgm:pt>
    <dgm:pt modelId="{42CFCC2F-FA18-4721-A7B8-BF795C78E638}" type="parTrans" cxnId="{285EA14A-4722-4E8D-B0BA-D514953BB775}">
      <dgm:prSet/>
      <dgm:spPr/>
      <dgm:t>
        <a:bodyPr/>
        <a:lstStyle/>
        <a:p>
          <a:endParaRPr lang="es-PE"/>
        </a:p>
      </dgm:t>
    </dgm:pt>
    <dgm:pt modelId="{8EBBFFD6-7F0C-462C-A95C-0321E41E8E0C}" type="sibTrans" cxnId="{285EA14A-4722-4E8D-B0BA-D514953BB775}">
      <dgm:prSet/>
      <dgm:spPr/>
      <dgm:t>
        <a:bodyPr/>
        <a:lstStyle/>
        <a:p>
          <a:endParaRPr lang="es-PE"/>
        </a:p>
      </dgm:t>
    </dgm:pt>
    <dgm:pt modelId="{89F1A824-DB79-4DD4-8351-68BD9D0582D1}">
      <dgm:prSet phldrT="[Texto]"/>
      <dgm:spPr/>
      <dgm:t>
        <a:bodyPr/>
        <a:lstStyle/>
        <a:p>
          <a:r>
            <a:rPr lang="es-PE"/>
            <a:t>-Equipos de sistemas de monitores de consumio de ejergia.
-Sistemas embebidos que automatizen las iluminarias, puertas camaras, y sensores presencia que enviares mensajes de alerta.</a:t>
          </a:r>
        </a:p>
      </dgm:t>
    </dgm:pt>
    <dgm:pt modelId="{81CE821D-68A8-4C68-A459-4C97A611C353}" type="parTrans" cxnId="{246882E7-FF4D-406E-8B0C-5ED75E1CCCE1}">
      <dgm:prSet/>
      <dgm:spPr/>
      <dgm:t>
        <a:bodyPr/>
        <a:lstStyle/>
        <a:p>
          <a:endParaRPr lang="es-PE"/>
        </a:p>
      </dgm:t>
    </dgm:pt>
    <dgm:pt modelId="{9F5C3E7E-46C0-40CE-9CBC-AA62012D06A5}" type="sibTrans" cxnId="{246882E7-FF4D-406E-8B0C-5ED75E1CCCE1}">
      <dgm:prSet/>
      <dgm:spPr/>
      <dgm:t>
        <a:bodyPr/>
        <a:lstStyle/>
        <a:p>
          <a:endParaRPr lang="es-PE"/>
        </a:p>
      </dgm:t>
    </dgm:pt>
    <dgm:pt modelId="{D7BB274B-F591-4DFE-9418-03BCD3DDC3D6}">
      <dgm:prSet phldrT="[Texto]"/>
      <dgm:spPr/>
      <dgm:t>
        <a:bodyPr/>
        <a:lstStyle/>
        <a:p>
          <a:r>
            <a:rPr lang="es-PE"/>
            <a:t>PROTOTIPAR</a:t>
          </a:r>
        </a:p>
      </dgm:t>
    </dgm:pt>
    <dgm:pt modelId="{B8B05A71-C85F-4782-BF17-16D2CE960C01}" type="parTrans" cxnId="{C21B205B-0BBD-4910-87E5-5BF80C76E0AB}">
      <dgm:prSet/>
      <dgm:spPr/>
      <dgm:t>
        <a:bodyPr/>
        <a:lstStyle/>
        <a:p>
          <a:endParaRPr lang="es-PE"/>
        </a:p>
      </dgm:t>
    </dgm:pt>
    <dgm:pt modelId="{4BCA93D8-C8D2-48B9-97C5-6B66C4CD2F77}" type="sibTrans" cxnId="{C21B205B-0BBD-4910-87E5-5BF80C76E0AB}">
      <dgm:prSet/>
      <dgm:spPr/>
      <dgm:t>
        <a:bodyPr/>
        <a:lstStyle/>
        <a:p>
          <a:endParaRPr lang="es-PE"/>
        </a:p>
      </dgm:t>
    </dgm:pt>
    <dgm:pt modelId="{325000D8-D2B3-4916-9BFA-5FBF4680CF71}">
      <dgm:prSet phldrT="[Texto]"/>
      <dgm:spPr>
        <a:blipFill rotWithShape="0">
          <a:blip xmlns:r="http://schemas.openxmlformats.org/officeDocument/2006/relationships" r:embed="rId1"/>
          <a:srcRect/>
          <a:stretch>
            <a:fillRect l="-37000" r="-37000"/>
          </a:stretch>
        </a:blipFill>
      </dgm:spPr>
      <dgm:t>
        <a:bodyPr/>
        <a:lstStyle/>
        <a:p>
          <a:endParaRPr lang="es-PE"/>
        </a:p>
      </dgm:t>
    </dgm:pt>
    <dgm:pt modelId="{EE031AC1-9B68-4896-9F3B-FF27F4C3D847}" type="parTrans" cxnId="{CC6D3EAE-E6DE-4961-8441-A6ED46E33CF7}">
      <dgm:prSet/>
      <dgm:spPr/>
      <dgm:t>
        <a:bodyPr/>
        <a:lstStyle/>
        <a:p>
          <a:endParaRPr lang="es-PE"/>
        </a:p>
      </dgm:t>
    </dgm:pt>
    <dgm:pt modelId="{1EEA23A0-2EB0-4709-AD1B-F50ED8EF14DA}" type="sibTrans" cxnId="{CC6D3EAE-E6DE-4961-8441-A6ED46E33CF7}">
      <dgm:prSet/>
      <dgm:spPr/>
      <dgm:t>
        <a:bodyPr/>
        <a:lstStyle/>
        <a:p>
          <a:endParaRPr lang="es-PE"/>
        </a:p>
      </dgm:t>
    </dgm:pt>
    <dgm:pt modelId="{412E2B4E-C7C8-4454-AB9A-73A6929613F3}">
      <dgm:prSet phldrT="[Texto]"/>
      <dgm:spPr/>
      <dgm:t>
        <a:bodyPr/>
        <a:lstStyle/>
        <a:p>
          <a:r>
            <a:rPr lang="es-PE"/>
            <a:t>TESTEAR O EVALUAR</a:t>
          </a:r>
        </a:p>
      </dgm:t>
    </dgm:pt>
    <dgm:pt modelId="{3327AE93-44C4-4658-BD0B-64993B8E1165}" type="parTrans" cxnId="{9E957BB7-8DBD-4989-AF15-4FAAA713C749}">
      <dgm:prSet/>
      <dgm:spPr/>
      <dgm:t>
        <a:bodyPr/>
        <a:lstStyle/>
        <a:p>
          <a:endParaRPr lang="es-PE"/>
        </a:p>
      </dgm:t>
    </dgm:pt>
    <dgm:pt modelId="{906BB635-107F-48DB-B08F-A9781D90E9C4}" type="sibTrans" cxnId="{9E957BB7-8DBD-4989-AF15-4FAAA713C749}">
      <dgm:prSet/>
      <dgm:spPr/>
      <dgm:t>
        <a:bodyPr/>
        <a:lstStyle/>
        <a:p>
          <a:endParaRPr lang="es-PE"/>
        </a:p>
      </dgm:t>
    </dgm:pt>
    <dgm:pt modelId="{D9C91FC3-8D53-4707-A12E-5A619D8FB815}">
      <dgm:prSet phldrT="[Texto]" custT="1"/>
      <dgm:spPr/>
      <dgm:t>
        <a:bodyPr/>
        <a:lstStyle/>
        <a:p>
          <a:r>
            <a:rPr lang="es-PE" sz="1200"/>
            <a:t>https://www.mediafire.com/file/bl5inwdqakpk9y2/IOT_IDAT.pkt/file</a:t>
          </a:r>
        </a:p>
      </dgm:t>
    </dgm:pt>
    <dgm:pt modelId="{83200D94-40A9-461A-AE76-DB674327D579}" type="parTrans" cxnId="{3AF55A61-83C1-4ABE-862A-13AEB168A802}">
      <dgm:prSet/>
      <dgm:spPr/>
      <dgm:t>
        <a:bodyPr/>
        <a:lstStyle/>
        <a:p>
          <a:endParaRPr lang="es-PE"/>
        </a:p>
      </dgm:t>
    </dgm:pt>
    <dgm:pt modelId="{D581B9C6-4179-4613-B7D5-D3FA63BB21D7}" type="sibTrans" cxnId="{3AF55A61-83C1-4ABE-862A-13AEB168A802}">
      <dgm:prSet/>
      <dgm:spPr/>
      <dgm:t>
        <a:bodyPr/>
        <a:lstStyle/>
        <a:p>
          <a:endParaRPr lang="es-PE"/>
        </a:p>
      </dgm:t>
    </dgm:pt>
    <dgm:pt modelId="{C227ECF0-82AB-46E8-86ED-09ECC69B5607}" type="pres">
      <dgm:prSet presAssocID="{9287D5CE-FF73-4BEE-9682-AD90EC0A8C46}" presName="Name0" presStyleCnt="0">
        <dgm:presLayoutVars>
          <dgm:dir/>
          <dgm:animLvl val="lvl"/>
          <dgm:resizeHandles val="exact"/>
        </dgm:presLayoutVars>
      </dgm:prSet>
      <dgm:spPr/>
    </dgm:pt>
    <dgm:pt modelId="{B92A88AF-5C84-4D7F-BD25-187846C997F4}" type="pres">
      <dgm:prSet presAssocID="{9287D5CE-FF73-4BEE-9682-AD90EC0A8C46}" presName="tSp" presStyleCnt="0"/>
      <dgm:spPr/>
    </dgm:pt>
    <dgm:pt modelId="{5FF803A7-99DA-4D3F-B4D1-38FF2A96BC92}" type="pres">
      <dgm:prSet presAssocID="{9287D5CE-FF73-4BEE-9682-AD90EC0A8C46}" presName="bSp" presStyleCnt="0"/>
      <dgm:spPr/>
    </dgm:pt>
    <dgm:pt modelId="{9C936AF7-6509-45E7-BBC5-87E4116F1624}" type="pres">
      <dgm:prSet presAssocID="{9287D5CE-FF73-4BEE-9682-AD90EC0A8C46}" presName="process" presStyleCnt="0"/>
      <dgm:spPr/>
    </dgm:pt>
    <dgm:pt modelId="{498CEECC-39AF-4AF5-BEC5-650FDE3A0E7B}" type="pres">
      <dgm:prSet presAssocID="{6ECEE127-8AD6-4F24-B386-4849375A1EEE}" presName="composite1" presStyleCnt="0"/>
      <dgm:spPr/>
    </dgm:pt>
    <dgm:pt modelId="{CC9CEEB3-2678-45C5-8CEB-0EDB0CC225C1}" type="pres">
      <dgm:prSet presAssocID="{6ECEE127-8AD6-4F24-B386-4849375A1EEE}" presName="dummyNode1" presStyleLbl="node1" presStyleIdx="0" presStyleCnt="5"/>
      <dgm:spPr/>
    </dgm:pt>
    <dgm:pt modelId="{3A885028-E927-43CA-816A-1ACB7366A8C8}" type="pres">
      <dgm:prSet presAssocID="{6ECEE127-8AD6-4F24-B386-4849375A1EEE}" presName="childNode1" presStyleLbl="bgAcc1" presStyleIdx="0" presStyleCnt="5">
        <dgm:presLayoutVars>
          <dgm:bulletEnabled val="1"/>
        </dgm:presLayoutVars>
      </dgm:prSet>
      <dgm:spPr/>
    </dgm:pt>
    <dgm:pt modelId="{239ED3A4-D793-45B3-9BA5-26FB50CEA02B}" type="pres">
      <dgm:prSet presAssocID="{6ECEE127-8AD6-4F24-B386-4849375A1EEE}" presName="childNode1tx" presStyleLbl="bgAcc1" presStyleIdx="0" presStyleCnt="5">
        <dgm:presLayoutVars>
          <dgm:bulletEnabled val="1"/>
        </dgm:presLayoutVars>
      </dgm:prSet>
      <dgm:spPr/>
    </dgm:pt>
    <dgm:pt modelId="{7D16EF33-61F9-47C3-B433-A81617F3E413}" type="pres">
      <dgm:prSet presAssocID="{6ECEE127-8AD6-4F24-B386-4849375A1EEE}" presName="parentNode1" presStyleLbl="node1" presStyleIdx="0" presStyleCnt="5">
        <dgm:presLayoutVars>
          <dgm:chMax val="1"/>
          <dgm:bulletEnabled val="1"/>
        </dgm:presLayoutVars>
      </dgm:prSet>
      <dgm:spPr/>
    </dgm:pt>
    <dgm:pt modelId="{077ED6CB-C4F2-4540-91C6-6E53FA89D561}" type="pres">
      <dgm:prSet presAssocID="{6ECEE127-8AD6-4F24-B386-4849375A1EEE}" presName="connSite1" presStyleCnt="0"/>
      <dgm:spPr/>
    </dgm:pt>
    <dgm:pt modelId="{F1F5B897-A584-4F47-B02F-7EB2CBAE47DD}" type="pres">
      <dgm:prSet presAssocID="{23F5D5F0-74F5-4C3D-8976-8D37A318F906}" presName="Name9" presStyleLbl="sibTrans2D1" presStyleIdx="0" presStyleCnt="4"/>
      <dgm:spPr/>
    </dgm:pt>
    <dgm:pt modelId="{916C5DC8-37E6-43A6-8072-4416677EEDB6}" type="pres">
      <dgm:prSet presAssocID="{6435BFA6-5DE6-4455-A3D1-70EA86DA158C}" presName="composite2" presStyleCnt="0"/>
      <dgm:spPr/>
    </dgm:pt>
    <dgm:pt modelId="{680E791A-A191-40BB-8504-9A7FDC622A90}" type="pres">
      <dgm:prSet presAssocID="{6435BFA6-5DE6-4455-A3D1-70EA86DA158C}" presName="dummyNode2" presStyleLbl="node1" presStyleIdx="0" presStyleCnt="5"/>
      <dgm:spPr/>
    </dgm:pt>
    <dgm:pt modelId="{9727EC3A-A72D-4B63-B4EC-B6F8E4B84FA1}" type="pres">
      <dgm:prSet presAssocID="{6435BFA6-5DE6-4455-A3D1-70EA86DA158C}" presName="childNode2" presStyleLbl="bgAcc1" presStyleIdx="1" presStyleCnt="5">
        <dgm:presLayoutVars>
          <dgm:bulletEnabled val="1"/>
        </dgm:presLayoutVars>
      </dgm:prSet>
      <dgm:spPr/>
    </dgm:pt>
    <dgm:pt modelId="{E9D62E1F-E589-42DA-A223-948774300B79}" type="pres">
      <dgm:prSet presAssocID="{6435BFA6-5DE6-4455-A3D1-70EA86DA158C}" presName="childNode2tx" presStyleLbl="bgAcc1" presStyleIdx="1" presStyleCnt="5">
        <dgm:presLayoutVars>
          <dgm:bulletEnabled val="1"/>
        </dgm:presLayoutVars>
      </dgm:prSet>
      <dgm:spPr/>
    </dgm:pt>
    <dgm:pt modelId="{3124645C-E8B0-43DE-A794-3DE4202732CB}" type="pres">
      <dgm:prSet presAssocID="{6435BFA6-5DE6-4455-A3D1-70EA86DA158C}" presName="parentNode2" presStyleLbl="node1" presStyleIdx="1" presStyleCnt="5">
        <dgm:presLayoutVars>
          <dgm:chMax val="0"/>
          <dgm:bulletEnabled val="1"/>
        </dgm:presLayoutVars>
      </dgm:prSet>
      <dgm:spPr/>
    </dgm:pt>
    <dgm:pt modelId="{7CFBACD7-02E1-4DD6-8DF5-8E01F689D8CD}" type="pres">
      <dgm:prSet presAssocID="{6435BFA6-5DE6-4455-A3D1-70EA86DA158C}" presName="connSite2" presStyleCnt="0"/>
      <dgm:spPr/>
    </dgm:pt>
    <dgm:pt modelId="{0C374D94-5DB3-4D42-B340-C36563FC5083}" type="pres">
      <dgm:prSet presAssocID="{AAAE9746-BB6D-4D78-9F66-CE751CFEC0B2}" presName="Name18" presStyleLbl="sibTrans2D1" presStyleIdx="1" presStyleCnt="4"/>
      <dgm:spPr/>
    </dgm:pt>
    <dgm:pt modelId="{70C4B919-F952-4CE9-8E6A-292516F17164}" type="pres">
      <dgm:prSet presAssocID="{C8312E4E-827D-4F70-84CE-53E1A0FF7BB8}" presName="composite1" presStyleCnt="0"/>
      <dgm:spPr/>
    </dgm:pt>
    <dgm:pt modelId="{0BA1D6ED-5930-4282-9408-44D588740824}" type="pres">
      <dgm:prSet presAssocID="{C8312E4E-827D-4F70-84CE-53E1A0FF7BB8}" presName="dummyNode1" presStyleLbl="node1" presStyleIdx="1" presStyleCnt="5"/>
      <dgm:spPr/>
    </dgm:pt>
    <dgm:pt modelId="{BDB107E2-AD09-4465-AB1B-577868DB3874}" type="pres">
      <dgm:prSet presAssocID="{C8312E4E-827D-4F70-84CE-53E1A0FF7BB8}" presName="childNode1" presStyleLbl="bgAcc1" presStyleIdx="2" presStyleCnt="5">
        <dgm:presLayoutVars>
          <dgm:bulletEnabled val="1"/>
        </dgm:presLayoutVars>
      </dgm:prSet>
      <dgm:spPr/>
    </dgm:pt>
    <dgm:pt modelId="{321F9CAF-F2E3-423C-824B-B240F0DF0FAD}" type="pres">
      <dgm:prSet presAssocID="{C8312E4E-827D-4F70-84CE-53E1A0FF7BB8}" presName="childNode1tx" presStyleLbl="bgAcc1" presStyleIdx="2" presStyleCnt="5">
        <dgm:presLayoutVars>
          <dgm:bulletEnabled val="1"/>
        </dgm:presLayoutVars>
      </dgm:prSet>
      <dgm:spPr/>
    </dgm:pt>
    <dgm:pt modelId="{BC73F486-3836-4B40-BAE0-8A9F9481BAFA}" type="pres">
      <dgm:prSet presAssocID="{C8312E4E-827D-4F70-84CE-53E1A0FF7BB8}" presName="parentNode1" presStyleLbl="node1" presStyleIdx="2" presStyleCnt="5">
        <dgm:presLayoutVars>
          <dgm:chMax val="1"/>
          <dgm:bulletEnabled val="1"/>
        </dgm:presLayoutVars>
      </dgm:prSet>
      <dgm:spPr/>
    </dgm:pt>
    <dgm:pt modelId="{CC9E7E48-6A60-4053-A604-B079D55C8056}" type="pres">
      <dgm:prSet presAssocID="{C8312E4E-827D-4F70-84CE-53E1A0FF7BB8}" presName="connSite1" presStyleCnt="0"/>
      <dgm:spPr/>
    </dgm:pt>
    <dgm:pt modelId="{2FFAC29C-E8DF-4D5F-AB8B-0ACC44F7E03B}" type="pres">
      <dgm:prSet presAssocID="{8EBBFFD6-7F0C-462C-A95C-0321E41E8E0C}" presName="Name9" presStyleLbl="sibTrans2D1" presStyleIdx="2" presStyleCnt="4"/>
      <dgm:spPr/>
    </dgm:pt>
    <dgm:pt modelId="{BABD370D-10CC-4A07-8C29-E06D435421EA}" type="pres">
      <dgm:prSet presAssocID="{D7BB274B-F591-4DFE-9418-03BCD3DDC3D6}" presName="composite2" presStyleCnt="0"/>
      <dgm:spPr/>
    </dgm:pt>
    <dgm:pt modelId="{A6A43B4E-174E-41D3-B9A9-CB4EE5CB7493}" type="pres">
      <dgm:prSet presAssocID="{D7BB274B-F591-4DFE-9418-03BCD3DDC3D6}" presName="dummyNode2" presStyleLbl="node1" presStyleIdx="2" presStyleCnt="5"/>
      <dgm:spPr/>
    </dgm:pt>
    <dgm:pt modelId="{A334BA2E-8437-48BB-AF15-C25C08431D3F}" type="pres">
      <dgm:prSet presAssocID="{D7BB274B-F591-4DFE-9418-03BCD3DDC3D6}" presName="childNode2" presStyleLbl="bgAcc1" presStyleIdx="3" presStyleCnt="5" custScaleX="130810" custScaleY="125986">
        <dgm:presLayoutVars>
          <dgm:bulletEnabled val="1"/>
        </dgm:presLayoutVars>
      </dgm:prSet>
      <dgm:spPr/>
    </dgm:pt>
    <dgm:pt modelId="{035D5F65-A91D-4FD2-85E0-8B646AD156C2}" type="pres">
      <dgm:prSet presAssocID="{D7BB274B-F591-4DFE-9418-03BCD3DDC3D6}" presName="childNode2tx" presStyleLbl="bgAcc1" presStyleIdx="3" presStyleCnt="5">
        <dgm:presLayoutVars>
          <dgm:bulletEnabled val="1"/>
        </dgm:presLayoutVars>
      </dgm:prSet>
      <dgm:spPr/>
    </dgm:pt>
    <dgm:pt modelId="{844DB1BE-DD54-4BCB-83F3-5F10CB9F13EF}" type="pres">
      <dgm:prSet presAssocID="{D7BB274B-F591-4DFE-9418-03BCD3DDC3D6}" presName="parentNode2" presStyleLbl="node1" presStyleIdx="3" presStyleCnt="5">
        <dgm:presLayoutVars>
          <dgm:chMax val="0"/>
          <dgm:bulletEnabled val="1"/>
        </dgm:presLayoutVars>
      </dgm:prSet>
      <dgm:spPr/>
    </dgm:pt>
    <dgm:pt modelId="{DE9DF36D-CC2C-4A7E-B590-D930C9D961BB}" type="pres">
      <dgm:prSet presAssocID="{D7BB274B-F591-4DFE-9418-03BCD3DDC3D6}" presName="connSite2" presStyleCnt="0"/>
      <dgm:spPr/>
    </dgm:pt>
    <dgm:pt modelId="{D4C7D086-95FC-4826-96B0-B5D589D4CC15}" type="pres">
      <dgm:prSet presAssocID="{4BCA93D8-C8D2-48B9-97C5-6B66C4CD2F77}" presName="Name18" presStyleLbl="sibTrans2D1" presStyleIdx="3" presStyleCnt="4"/>
      <dgm:spPr/>
    </dgm:pt>
    <dgm:pt modelId="{F9FEB8EA-ADF8-42AE-A3D0-C755D8A6FD53}" type="pres">
      <dgm:prSet presAssocID="{412E2B4E-C7C8-4454-AB9A-73A6929613F3}" presName="composite1" presStyleCnt="0"/>
      <dgm:spPr/>
    </dgm:pt>
    <dgm:pt modelId="{74484CBC-C99C-44D2-9950-16A931EC5DA1}" type="pres">
      <dgm:prSet presAssocID="{412E2B4E-C7C8-4454-AB9A-73A6929613F3}" presName="dummyNode1" presStyleLbl="node1" presStyleIdx="3" presStyleCnt="5"/>
      <dgm:spPr/>
    </dgm:pt>
    <dgm:pt modelId="{E6FA9062-9244-444B-8230-915C8AB074B3}" type="pres">
      <dgm:prSet presAssocID="{412E2B4E-C7C8-4454-AB9A-73A6929613F3}" presName="childNode1" presStyleLbl="bgAcc1" presStyleIdx="4" presStyleCnt="5">
        <dgm:presLayoutVars>
          <dgm:bulletEnabled val="1"/>
        </dgm:presLayoutVars>
      </dgm:prSet>
      <dgm:spPr/>
    </dgm:pt>
    <dgm:pt modelId="{EB59909D-4E5B-4CF2-9035-EEBCC2CF2FF3}" type="pres">
      <dgm:prSet presAssocID="{412E2B4E-C7C8-4454-AB9A-73A6929613F3}" presName="childNode1tx" presStyleLbl="bgAcc1" presStyleIdx="4" presStyleCnt="5">
        <dgm:presLayoutVars>
          <dgm:bulletEnabled val="1"/>
        </dgm:presLayoutVars>
      </dgm:prSet>
      <dgm:spPr/>
    </dgm:pt>
    <dgm:pt modelId="{7E49F08E-0DB0-4B8D-AEDE-BD57AC07D147}" type="pres">
      <dgm:prSet presAssocID="{412E2B4E-C7C8-4454-AB9A-73A6929613F3}" presName="parentNode1" presStyleLbl="node1" presStyleIdx="4" presStyleCnt="5">
        <dgm:presLayoutVars>
          <dgm:chMax val="1"/>
          <dgm:bulletEnabled val="1"/>
        </dgm:presLayoutVars>
      </dgm:prSet>
      <dgm:spPr/>
    </dgm:pt>
    <dgm:pt modelId="{4466D6B3-FA8A-4CB0-9521-DC006D4759F2}" type="pres">
      <dgm:prSet presAssocID="{412E2B4E-C7C8-4454-AB9A-73A6929613F3}" presName="connSite1" presStyleCnt="0"/>
      <dgm:spPr/>
    </dgm:pt>
  </dgm:ptLst>
  <dgm:cxnLst>
    <dgm:cxn modelId="{AC774B09-1F24-45DB-AF4F-FD833086739C}" type="presOf" srcId="{C8312E4E-827D-4F70-84CE-53E1A0FF7BB8}" destId="{BC73F486-3836-4B40-BAE0-8A9F9481BAFA}" srcOrd="0" destOrd="0" presId="urn:microsoft.com/office/officeart/2005/8/layout/hProcess4"/>
    <dgm:cxn modelId="{86AE3016-D4EA-4DAA-9265-48E26C0629DA}" type="presOf" srcId="{85C6DE47-4DC8-46A9-B0A6-A69C432787CC}" destId="{239ED3A4-D793-45B3-9BA5-26FB50CEA02B}" srcOrd="1" destOrd="0" presId="urn:microsoft.com/office/officeart/2005/8/layout/hProcess4"/>
    <dgm:cxn modelId="{96CAC01A-6D1E-47FA-AF88-4FA7620EDE67}" type="presOf" srcId="{9287D5CE-FF73-4BEE-9682-AD90EC0A8C46}" destId="{C227ECF0-82AB-46E8-86ED-09ECC69B5607}" srcOrd="0" destOrd="0" presId="urn:microsoft.com/office/officeart/2005/8/layout/hProcess4"/>
    <dgm:cxn modelId="{18B00A1B-4246-4DEE-AF9A-D18F2FB4FA4F}" type="presOf" srcId="{89F1A824-DB79-4DD4-8351-68BD9D0582D1}" destId="{BDB107E2-AD09-4465-AB1B-577868DB3874}" srcOrd="0" destOrd="0" presId="urn:microsoft.com/office/officeart/2005/8/layout/hProcess4"/>
    <dgm:cxn modelId="{CFDD461C-8D5D-4882-A08F-A8FB568B1C30}" type="presOf" srcId="{325000D8-D2B3-4916-9BFA-5FBF4680CF71}" destId="{035D5F65-A91D-4FD2-85E0-8B646AD156C2}" srcOrd="1" destOrd="0" presId="urn:microsoft.com/office/officeart/2005/8/layout/hProcess4"/>
    <dgm:cxn modelId="{843ECF22-D4CB-49CF-8EA3-311673991E35}" type="presOf" srcId="{412E2B4E-C7C8-4454-AB9A-73A6929613F3}" destId="{7E49F08E-0DB0-4B8D-AEDE-BD57AC07D147}" srcOrd="0" destOrd="0" presId="urn:microsoft.com/office/officeart/2005/8/layout/hProcess4"/>
    <dgm:cxn modelId="{AF111123-4451-4465-BD0B-1B54BB155359}" type="presOf" srcId="{4BCA93D8-C8D2-48B9-97C5-6B66C4CD2F77}" destId="{D4C7D086-95FC-4826-96B0-B5D589D4CC15}" srcOrd="0" destOrd="0" presId="urn:microsoft.com/office/officeart/2005/8/layout/hProcess4"/>
    <dgm:cxn modelId="{C8A96C25-1A34-4945-B9AE-6235499D4E4A}" type="presOf" srcId="{D9C91FC3-8D53-4707-A12E-5A619D8FB815}" destId="{EB59909D-4E5B-4CF2-9035-EEBCC2CF2FF3}" srcOrd="1" destOrd="0" presId="urn:microsoft.com/office/officeart/2005/8/layout/hProcess4"/>
    <dgm:cxn modelId="{97FDAC2F-1CE0-464A-B683-E9D3809E7E2F}" type="presOf" srcId="{F4B6BBDA-0A27-4681-89AE-0B63C9EB52B0}" destId="{E9D62E1F-E589-42DA-A223-948774300B79}" srcOrd="1" destOrd="0" presId="urn:microsoft.com/office/officeart/2005/8/layout/hProcess4"/>
    <dgm:cxn modelId="{C21B205B-0BBD-4910-87E5-5BF80C76E0AB}" srcId="{9287D5CE-FF73-4BEE-9682-AD90EC0A8C46}" destId="{D7BB274B-F591-4DFE-9418-03BCD3DDC3D6}" srcOrd="3" destOrd="0" parTransId="{B8B05A71-C85F-4782-BF17-16D2CE960C01}" sibTransId="{4BCA93D8-C8D2-48B9-97C5-6B66C4CD2F77}"/>
    <dgm:cxn modelId="{C6720260-3AA3-4ED1-9D5C-D15FF8DBBD89}" type="presOf" srcId="{85C6DE47-4DC8-46A9-B0A6-A69C432787CC}" destId="{3A885028-E927-43CA-816A-1ACB7366A8C8}" srcOrd="0" destOrd="0" presId="urn:microsoft.com/office/officeart/2005/8/layout/hProcess4"/>
    <dgm:cxn modelId="{3AF55A61-83C1-4ABE-862A-13AEB168A802}" srcId="{412E2B4E-C7C8-4454-AB9A-73A6929613F3}" destId="{D9C91FC3-8D53-4707-A12E-5A619D8FB815}" srcOrd="0" destOrd="0" parTransId="{83200D94-40A9-461A-AE76-DB674327D579}" sibTransId="{D581B9C6-4179-4613-B7D5-D3FA63BB21D7}"/>
    <dgm:cxn modelId="{718B2A67-50B3-4DD4-9D1C-9E23EA0494F2}" srcId="{9287D5CE-FF73-4BEE-9682-AD90EC0A8C46}" destId="{6ECEE127-8AD6-4F24-B386-4849375A1EEE}" srcOrd="0" destOrd="0" parTransId="{BB676897-AC92-49E1-A0F8-8FF1E858E13A}" sibTransId="{23F5D5F0-74F5-4C3D-8976-8D37A318F906}"/>
    <dgm:cxn modelId="{285EA14A-4722-4E8D-B0BA-D514953BB775}" srcId="{9287D5CE-FF73-4BEE-9682-AD90EC0A8C46}" destId="{C8312E4E-827D-4F70-84CE-53E1A0FF7BB8}" srcOrd="2" destOrd="0" parTransId="{42CFCC2F-FA18-4721-A7B8-BF795C78E638}" sibTransId="{8EBBFFD6-7F0C-462C-A95C-0321E41E8E0C}"/>
    <dgm:cxn modelId="{6701BA6E-6131-4676-9700-9C9202052F1D}" type="presOf" srcId="{AAAE9746-BB6D-4D78-9F66-CE751CFEC0B2}" destId="{0C374D94-5DB3-4D42-B340-C36563FC5083}" srcOrd="0" destOrd="0" presId="urn:microsoft.com/office/officeart/2005/8/layout/hProcess4"/>
    <dgm:cxn modelId="{3A61A153-6837-43C7-B91D-4ABD28C685FA}" type="presOf" srcId="{89F1A824-DB79-4DD4-8351-68BD9D0582D1}" destId="{321F9CAF-F2E3-423C-824B-B240F0DF0FAD}" srcOrd="1" destOrd="0" presId="urn:microsoft.com/office/officeart/2005/8/layout/hProcess4"/>
    <dgm:cxn modelId="{6F78967B-8B3B-4143-887C-F49850AA7641}" type="presOf" srcId="{325000D8-D2B3-4916-9BFA-5FBF4680CF71}" destId="{A334BA2E-8437-48BB-AF15-C25C08431D3F}" srcOrd="0" destOrd="0" presId="urn:microsoft.com/office/officeart/2005/8/layout/hProcess4"/>
    <dgm:cxn modelId="{F298CA7D-D7AD-4C40-8B5D-7C5AE1272146}" type="presOf" srcId="{6435BFA6-5DE6-4455-A3D1-70EA86DA158C}" destId="{3124645C-E8B0-43DE-A794-3DE4202732CB}" srcOrd="0" destOrd="0" presId="urn:microsoft.com/office/officeart/2005/8/layout/hProcess4"/>
    <dgm:cxn modelId="{968D787F-2FE1-4CE6-A888-61293CFF42EB}" type="presOf" srcId="{D9C91FC3-8D53-4707-A12E-5A619D8FB815}" destId="{E6FA9062-9244-444B-8230-915C8AB074B3}" srcOrd="0" destOrd="0" presId="urn:microsoft.com/office/officeart/2005/8/layout/hProcess4"/>
    <dgm:cxn modelId="{50039189-7AEB-4F7B-B3F0-9715867B11D6}" type="presOf" srcId="{F4B6BBDA-0A27-4681-89AE-0B63C9EB52B0}" destId="{9727EC3A-A72D-4B63-B4EC-B6F8E4B84FA1}" srcOrd="0" destOrd="0" presId="urn:microsoft.com/office/officeart/2005/8/layout/hProcess4"/>
    <dgm:cxn modelId="{89BE938A-6C56-4941-B8FE-CF4F5D6E2F64}" type="presOf" srcId="{23F5D5F0-74F5-4C3D-8976-8D37A318F906}" destId="{F1F5B897-A584-4F47-B02F-7EB2CBAE47DD}" srcOrd="0" destOrd="0" presId="urn:microsoft.com/office/officeart/2005/8/layout/hProcess4"/>
    <dgm:cxn modelId="{11B6C48A-FD89-4BE5-9991-1EC4DA3B2946}" srcId="{6ECEE127-8AD6-4F24-B386-4849375A1EEE}" destId="{85C6DE47-4DC8-46A9-B0A6-A69C432787CC}" srcOrd="0" destOrd="0" parTransId="{C5F9DF4F-B3D5-4DE0-82AF-20D59480FF74}" sibTransId="{3CE9883D-AD79-4FFB-8133-2EBBFCAD52B3}"/>
    <dgm:cxn modelId="{CC6D3EAE-E6DE-4961-8441-A6ED46E33CF7}" srcId="{D7BB274B-F591-4DFE-9418-03BCD3DDC3D6}" destId="{325000D8-D2B3-4916-9BFA-5FBF4680CF71}" srcOrd="0" destOrd="0" parTransId="{EE031AC1-9B68-4896-9F3B-FF27F4C3D847}" sibTransId="{1EEA23A0-2EB0-4709-AD1B-F50ED8EF14DA}"/>
    <dgm:cxn modelId="{9E957BB7-8DBD-4989-AF15-4FAAA713C749}" srcId="{9287D5CE-FF73-4BEE-9682-AD90EC0A8C46}" destId="{412E2B4E-C7C8-4454-AB9A-73A6929613F3}" srcOrd="4" destOrd="0" parTransId="{3327AE93-44C4-4658-BD0B-64993B8E1165}" sibTransId="{906BB635-107F-48DB-B08F-A9781D90E9C4}"/>
    <dgm:cxn modelId="{EE38CBDE-FC8B-4AC9-964E-9DA8043D2634}" srcId="{6435BFA6-5DE6-4455-A3D1-70EA86DA158C}" destId="{F4B6BBDA-0A27-4681-89AE-0B63C9EB52B0}" srcOrd="0" destOrd="0" parTransId="{1230532A-A97F-4A71-82D3-C8E411F4A93B}" sibTransId="{5D11EFD6-3563-4426-AB20-F939D341FDB8}"/>
    <dgm:cxn modelId="{27960CE6-C2B1-4AB2-8468-181DFE92B23B}" type="presOf" srcId="{D7BB274B-F591-4DFE-9418-03BCD3DDC3D6}" destId="{844DB1BE-DD54-4BCB-83F3-5F10CB9F13EF}" srcOrd="0" destOrd="0" presId="urn:microsoft.com/office/officeart/2005/8/layout/hProcess4"/>
    <dgm:cxn modelId="{246882E7-FF4D-406E-8B0C-5ED75E1CCCE1}" srcId="{C8312E4E-827D-4F70-84CE-53E1A0FF7BB8}" destId="{89F1A824-DB79-4DD4-8351-68BD9D0582D1}" srcOrd="0" destOrd="0" parTransId="{81CE821D-68A8-4C68-A459-4C97A611C353}" sibTransId="{9F5C3E7E-46C0-40CE-9CBC-AA62012D06A5}"/>
    <dgm:cxn modelId="{12EBCBE8-01BA-42C6-A59D-02B5FDF20C65}" type="presOf" srcId="{6ECEE127-8AD6-4F24-B386-4849375A1EEE}" destId="{7D16EF33-61F9-47C3-B433-A81617F3E413}" srcOrd="0" destOrd="0" presId="urn:microsoft.com/office/officeart/2005/8/layout/hProcess4"/>
    <dgm:cxn modelId="{4EA57FEA-A4BD-4743-8847-F2A3540CCA38}" type="presOf" srcId="{8EBBFFD6-7F0C-462C-A95C-0321E41E8E0C}" destId="{2FFAC29C-E8DF-4D5F-AB8B-0ACC44F7E03B}" srcOrd="0" destOrd="0" presId="urn:microsoft.com/office/officeart/2005/8/layout/hProcess4"/>
    <dgm:cxn modelId="{2D9596FF-C69C-436E-B25B-982A2B4A9812}" srcId="{9287D5CE-FF73-4BEE-9682-AD90EC0A8C46}" destId="{6435BFA6-5DE6-4455-A3D1-70EA86DA158C}" srcOrd="1" destOrd="0" parTransId="{E129C73D-2DA9-40DC-8B98-FA1BA1727AD8}" sibTransId="{AAAE9746-BB6D-4D78-9F66-CE751CFEC0B2}"/>
    <dgm:cxn modelId="{E40CB38D-1914-4566-8F48-DAAD2C9A4795}" type="presParOf" srcId="{C227ECF0-82AB-46E8-86ED-09ECC69B5607}" destId="{B92A88AF-5C84-4D7F-BD25-187846C997F4}" srcOrd="0" destOrd="0" presId="urn:microsoft.com/office/officeart/2005/8/layout/hProcess4"/>
    <dgm:cxn modelId="{8FB13FC8-83FA-40D3-8DEA-FF38D750E2A8}" type="presParOf" srcId="{C227ECF0-82AB-46E8-86ED-09ECC69B5607}" destId="{5FF803A7-99DA-4D3F-B4D1-38FF2A96BC92}" srcOrd="1" destOrd="0" presId="urn:microsoft.com/office/officeart/2005/8/layout/hProcess4"/>
    <dgm:cxn modelId="{EC5FEE19-1BF3-4972-92FE-A622B13F5FB9}" type="presParOf" srcId="{C227ECF0-82AB-46E8-86ED-09ECC69B5607}" destId="{9C936AF7-6509-45E7-BBC5-87E4116F1624}" srcOrd="2" destOrd="0" presId="urn:microsoft.com/office/officeart/2005/8/layout/hProcess4"/>
    <dgm:cxn modelId="{0D2E7075-0743-4BCF-B20F-EEF65E21E347}" type="presParOf" srcId="{9C936AF7-6509-45E7-BBC5-87E4116F1624}" destId="{498CEECC-39AF-4AF5-BEC5-650FDE3A0E7B}" srcOrd="0" destOrd="0" presId="urn:microsoft.com/office/officeart/2005/8/layout/hProcess4"/>
    <dgm:cxn modelId="{3689E317-CC05-4493-98FE-31CBCFFE2E54}" type="presParOf" srcId="{498CEECC-39AF-4AF5-BEC5-650FDE3A0E7B}" destId="{CC9CEEB3-2678-45C5-8CEB-0EDB0CC225C1}" srcOrd="0" destOrd="0" presId="urn:microsoft.com/office/officeart/2005/8/layout/hProcess4"/>
    <dgm:cxn modelId="{E5882065-0A2E-4AAA-916C-E2476B77C937}" type="presParOf" srcId="{498CEECC-39AF-4AF5-BEC5-650FDE3A0E7B}" destId="{3A885028-E927-43CA-816A-1ACB7366A8C8}" srcOrd="1" destOrd="0" presId="urn:microsoft.com/office/officeart/2005/8/layout/hProcess4"/>
    <dgm:cxn modelId="{5514B093-8C96-4C40-9515-18E278290EC4}" type="presParOf" srcId="{498CEECC-39AF-4AF5-BEC5-650FDE3A0E7B}" destId="{239ED3A4-D793-45B3-9BA5-26FB50CEA02B}" srcOrd="2" destOrd="0" presId="urn:microsoft.com/office/officeart/2005/8/layout/hProcess4"/>
    <dgm:cxn modelId="{A8EDAD59-60D7-4588-B946-56E786F7534F}" type="presParOf" srcId="{498CEECC-39AF-4AF5-BEC5-650FDE3A0E7B}" destId="{7D16EF33-61F9-47C3-B433-A81617F3E413}" srcOrd="3" destOrd="0" presId="urn:microsoft.com/office/officeart/2005/8/layout/hProcess4"/>
    <dgm:cxn modelId="{D6D4900B-1DC8-4531-8C40-DFCD87935F44}" type="presParOf" srcId="{498CEECC-39AF-4AF5-BEC5-650FDE3A0E7B}" destId="{077ED6CB-C4F2-4540-91C6-6E53FA89D561}" srcOrd="4" destOrd="0" presId="urn:microsoft.com/office/officeart/2005/8/layout/hProcess4"/>
    <dgm:cxn modelId="{2CDDA75C-90AC-4AE8-9874-6B115EAE965D}" type="presParOf" srcId="{9C936AF7-6509-45E7-BBC5-87E4116F1624}" destId="{F1F5B897-A584-4F47-B02F-7EB2CBAE47DD}" srcOrd="1" destOrd="0" presId="urn:microsoft.com/office/officeart/2005/8/layout/hProcess4"/>
    <dgm:cxn modelId="{9F49E248-D8F5-4790-9B8B-D357166F2DAC}" type="presParOf" srcId="{9C936AF7-6509-45E7-BBC5-87E4116F1624}" destId="{916C5DC8-37E6-43A6-8072-4416677EEDB6}" srcOrd="2" destOrd="0" presId="urn:microsoft.com/office/officeart/2005/8/layout/hProcess4"/>
    <dgm:cxn modelId="{A25D2C8F-677F-452B-BBDF-4CC59EEA71F2}" type="presParOf" srcId="{916C5DC8-37E6-43A6-8072-4416677EEDB6}" destId="{680E791A-A191-40BB-8504-9A7FDC622A90}" srcOrd="0" destOrd="0" presId="urn:microsoft.com/office/officeart/2005/8/layout/hProcess4"/>
    <dgm:cxn modelId="{11B1F0E0-F185-4AB5-AFC4-3F5463176814}" type="presParOf" srcId="{916C5DC8-37E6-43A6-8072-4416677EEDB6}" destId="{9727EC3A-A72D-4B63-B4EC-B6F8E4B84FA1}" srcOrd="1" destOrd="0" presId="urn:microsoft.com/office/officeart/2005/8/layout/hProcess4"/>
    <dgm:cxn modelId="{D5BED48F-6145-4C82-8483-143D0FFDC428}" type="presParOf" srcId="{916C5DC8-37E6-43A6-8072-4416677EEDB6}" destId="{E9D62E1F-E589-42DA-A223-948774300B79}" srcOrd="2" destOrd="0" presId="urn:microsoft.com/office/officeart/2005/8/layout/hProcess4"/>
    <dgm:cxn modelId="{2F853379-0FA3-473F-8FE9-CDB69C648017}" type="presParOf" srcId="{916C5DC8-37E6-43A6-8072-4416677EEDB6}" destId="{3124645C-E8B0-43DE-A794-3DE4202732CB}" srcOrd="3" destOrd="0" presId="urn:microsoft.com/office/officeart/2005/8/layout/hProcess4"/>
    <dgm:cxn modelId="{9DE97F9E-7CDC-4219-B36E-23FC047E2770}" type="presParOf" srcId="{916C5DC8-37E6-43A6-8072-4416677EEDB6}" destId="{7CFBACD7-02E1-4DD6-8DF5-8E01F689D8CD}" srcOrd="4" destOrd="0" presId="urn:microsoft.com/office/officeart/2005/8/layout/hProcess4"/>
    <dgm:cxn modelId="{A19A6303-06B3-482D-B1E0-9186EA71FCD9}" type="presParOf" srcId="{9C936AF7-6509-45E7-BBC5-87E4116F1624}" destId="{0C374D94-5DB3-4D42-B340-C36563FC5083}" srcOrd="3" destOrd="0" presId="urn:microsoft.com/office/officeart/2005/8/layout/hProcess4"/>
    <dgm:cxn modelId="{1ADBE219-A070-4104-969C-1773F41F6D3C}" type="presParOf" srcId="{9C936AF7-6509-45E7-BBC5-87E4116F1624}" destId="{70C4B919-F952-4CE9-8E6A-292516F17164}" srcOrd="4" destOrd="0" presId="urn:microsoft.com/office/officeart/2005/8/layout/hProcess4"/>
    <dgm:cxn modelId="{7403CA0E-B61A-4B15-88D4-A2351368E5A5}" type="presParOf" srcId="{70C4B919-F952-4CE9-8E6A-292516F17164}" destId="{0BA1D6ED-5930-4282-9408-44D588740824}" srcOrd="0" destOrd="0" presId="urn:microsoft.com/office/officeart/2005/8/layout/hProcess4"/>
    <dgm:cxn modelId="{2B9BAB7E-CCCB-4061-BA75-54C767FDBB3A}" type="presParOf" srcId="{70C4B919-F952-4CE9-8E6A-292516F17164}" destId="{BDB107E2-AD09-4465-AB1B-577868DB3874}" srcOrd="1" destOrd="0" presId="urn:microsoft.com/office/officeart/2005/8/layout/hProcess4"/>
    <dgm:cxn modelId="{72BC2951-B942-4FF9-92DB-0C52F60E3A09}" type="presParOf" srcId="{70C4B919-F952-4CE9-8E6A-292516F17164}" destId="{321F9CAF-F2E3-423C-824B-B240F0DF0FAD}" srcOrd="2" destOrd="0" presId="urn:microsoft.com/office/officeart/2005/8/layout/hProcess4"/>
    <dgm:cxn modelId="{976E2E96-2309-42ED-86D3-CF15D83B1992}" type="presParOf" srcId="{70C4B919-F952-4CE9-8E6A-292516F17164}" destId="{BC73F486-3836-4B40-BAE0-8A9F9481BAFA}" srcOrd="3" destOrd="0" presId="urn:microsoft.com/office/officeart/2005/8/layout/hProcess4"/>
    <dgm:cxn modelId="{78B6D6D2-3665-4DFF-BC4C-FBB6BF23A086}" type="presParOf" srcId="{70C4B919-F952-4CE9-8E6A-292516F17164}" destId="{CC9E7E48-6A60-4053-A604-B079D55C8056}" srcOrd="4" destOrd="0" presId="urn:microsoft.com/office/officeart/2005/8/layout/hProcess4"/>
    <dgm:cxn modelId="{4A7A2BBF-0A7F-4B4F-82A6-CD7E5227E8EC}" type="presParOf" srcId="{9C936AF7-6509-45E7-BBC5-87E4116F1624}" destId="{2FFAC29C-E8DF-4D5F-AB8B-0ACC44F7E03B}" srcOrd="5" destOrd="0" presId="urn:microsoft.com/office/officeart/2005/8/layout/hProcess4"/>
    <dgm:cxn modelId="{F7F0C574-BB0D-46A2-BD61-23FF7984FDFC}" type="presParOf" srcId="{9C936AF7-6509-45E7-BBC5-87E4116F1624}" destId="{BABD370D-10CC-4A07-8C29-E06D435421EA}" srcOrd="6" destOrd="0" presId="urn:microsoft.com/office/officeart/2005/8/layout/hProcess4"/>
    <dgm:cxn modelId="{345CA95A-7AAA-40DC-A51B-DD72D0F62A89}" type="presParOf" srcId="{BABD370D-10CC-4A07-8C29-E06D435421EA}" destId="{A6A43B4E-174E-41D3-B9A9-CB4EE5CB7493}" srcOrd="0" destOrd="0" presId="urn:microsoft.com/office/officeart/2005/8/layout/hProcess4"/>
    <dgm:cxn modelId="{55E31E87-7F46-48E5-A597-FA9BE9BA61AA}" type="presParOf" srcId="{BABD370D-10CC-4A07-8C29-E06D435421EA}" destId="{A334BA2E-8437-48BB-AF15-C25C08431D3F}" srcOrd="1" destOrd="0" presId="urn:microsoft.com/office/officeart/2005/8/layout/hProcess4"/>
    <dgm:cxn modelId="{6648FC5A-39DF-4019-8557-FC7947CBCE53}" type="presParOf" srcId="{BABD370D-10CC-4A07-8C29-E06D435421EA}" destId="{035D5F65-A91D-4FD2-85E0-8B646AD156C2}" srcOrd="2" destOrd="0" presId="urn:microsoft.com/office/officeart/2005/8/layout/hProcess4"/>
    <dgm:cxn modelId="{44FF3E1F-C90E-4B33-B033-8CC6630C6C3F}" type="presParOf" srcId="{BABD370D-10CC-4A07-8C29-E06D435421EA}" destId="{844DB1BE-DD54-4BCB-83F3-5F10CB9F13EF}" srcOrd="3" destOrd="0" presId="urn:microsoft.com/office/officeart/2005/8/layout/hProcess4"/>
    <dgm:cxn modelId="{06F84B02-AEBB-4A81-8A1F-BA07E6FC623D}" type="presParOf" srcId="{BABD370D-10CC-4A07-8C29-E06D435421EA}" destId="{DE9DF36D-CC2C-4A7E-B590-D930C9D961BB}" srcOrd="4" destOrd="0" presId="urn:microsoft.com/office/officeart/2005/8/layout/hProcess4"/>
    <dgm:cxn modelId="{623F99B1-2ECD-4C9B-A533-FE5421809E00}" type="presParOf" srcId="{9C936AF7-6509-45E7-BBC5-87E4116F1624}" destId="{D4C7D086-95FC-4826-96B0-B5D589D4CC15}" srcOrd="7" destOrd="0" presId="urn:microsoft.com/office/officeart/2005/8/layout/hProcess4"/>
    <dgm:cxn modelId="{2D2AE71D-B2D3-43A9-BBA4-AC1FABD6895C}" type="presParOf" srcId="{9C936AF7-6509-45E7-BBC5-87E4116F1624}" destId="{F9FEB8EA-ADF8-42AE-A3D0-C755D8A6FD53}" srcOrd="8" destOrd="0" presId="urn:microsoft.com/office/officeart/2005/8/layout/hProcess4"/>
    <dgm:cxn modelId="{170BE6EF-835B-4FF4-A2B8-B8B4F090CD9E}" type="presParOf" srcId="{F9FEB8EA-ADF8-42AE-A3D0-C755D8A6FD53}" destId="{74484CBC-C99C-44D2-9950-16A931EC5DA1}" srcOrd="0" destOrd="0" presId="urn:microsoft.com/office/officeart/2005/8/layout/hProcess4"/>
    <dgm:cxn modelId="{5A76D65D-7A71-46B9-B8A1-D0A9603D1C57}" type="presParOf" srcId="{F9FEB8EA-ADF8-42AE-A3D0-C755D8A6FD53}" destId="{E6FA9062-9244-444B-8230-915C8AB074B3}" srcOrd="1" destOrd="0" presId="urn:microsoft.com/office/officeart/2005/8/layout/hProcess4"/>
    <dgm:cxn modelId="{89E8BC55-D289-4D9A-AA89-361B9C07593E}" type="presParOf" srcId="{F9FEB8EA-ADF8-42AE-A3D0-C755D8A6FD53}" destId="{EB59909D-4E5B-4CF2-9035-EEBCC2CF2FF3}" srcOrd="2" destOrd="0" presId="urn:microsoft.com/office/officeart/2005/8/layout/hProcess4"/>
    <dgm:cxn modelId="{3E4C7740-97E2-4A37-A81F-90127F1CC169}" type="presParOf" srcId="{F9FEB8EA-ADF8-42AE-A3D0-C755D8A6FD53}" destId="{7E49F08E-0DB0-4B8D-AEDE-BD57AC07D147}" srcOrd="3" destOrd="0" presId="urn:microsoft.com/office/officeart/2005/8/layout/hProcess4"/>
    <dgm:cxn modelId="{C802E54C-0235-492D-9EBD-23DB27B97BD3}" type="presParOf" srcId="{F9FEB8EA-ADF8-42AE-A3D0-C755D8A6FD53}" destId="{4466D6B3-FA8A-4CB0-9521-DC006D4759F2}" srcOrd="4" destOrd="0" presId="urn:microsoft.com/office/officeart/2005/8/layout/hProcess4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A885028-E927-43CA-816A-1ACB7366A8C8}">
      <dsp:nvSpPr>
        <dsp:cNvPr id="0" name=""/>
        <dsp:cNvSpPr/>
      </dsp:nvSpPr>
      <dsp:spPr>
        <a:xfrm>
          <a:off x="7114" y="1418852"/>
          <a:ext cx="1522209" cy="125550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PE" sz="1100" kern="1200"/>
            <a:t>Se entrevisto a algunos vecinos, Incomodos por el alza de consumo energetico, y la inseguridad que hay en los hogares actuales.</a:t>
          </a:r>
        </a:p>
      </dsp:txBody>
      <dsp:txXfrm>
        <a:off x="36007" y="1447745"/>
        <a:ext cx="1464423" cy="928681"/>
      </dsp:txXfrm>
    </dsp:sp>
    <dsp:sp modelId="{F1F5B897-A584-4F47-B02F-7EB2CBAE47DD}">
      <dsp:nvSpPr>
        <dsp:cNvPr id="0" name=""/>
        <dsp:cNvSpPr/>
      </dsp:nvSpPr>
      <dsp:spPr>
        <a:xfrm>
          <a:off x="843908" y="1650898"/>
          <a:ext cx="1777657" cy="1777657"/>
        </a:xfrm>
        <a:prstGeom prst="leftCircularArrow">
          <a:avLst>
            <a:gd name="adj1" fmla="val 3707"/>
            <a:gd name="adj2" fmla="val 462243"/>
            <a:gd name="adj3" fmla="val 2237754"/>
            <a:gd name="adj4" fmla="val 9024489"/>
            <a:gd name="adj5" fmla="val 4325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D16EF33-61F9-47C3-B433-A81617F3E413}">
      <dsp:nvSpPr>
        <dsp:cNvPr id="0" name=""/>
        <dsp:cNvSpPr/>
      </dsp:nvSpPr>
      <dsp:spPr>
        <a:xfrm>
          <a:off x="345383" y="2405320"/>
          <a:ext cx="1353074" cy="53807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385" tIns="21590" rIns="32385" bIns="2159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1700" kern="1200"/>
            <a:t>EMPATIZAR</a:t>
          </a:r>
        </a:p>
      </dsp:txBody>
      <dsp:txXfrm>
        <a:off x="361143" y="2421080"/>
        <a:ext cx="1321554" cy="506553"/>
      </dsp:txXfrm>
    </dsp:sp>
    <dsp:sp modelId="{9727EC3A-A72D-4B63-B4EC-B6F8E4B84FA1}">
      <dsp:nvSpPr>
        <dsp:cNvPr id="0" name=""/>
        <dsp:cNvSpPr/>
      </dsp:nvSpPr>
      <dsp:spPr>
        <a:xfrm>
          <a:off x="2012260" y="1418852"/>
          <a:ext cx="1522209" cy="125550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PE" sz="1000" kern="1200"/>
            <a:t>Puede ser mejorar la eficiencia energética, optimizar la seguridad, aumentar la comodidad o facilitar la accesibilidad para personas con discapacidades</a:t>
          </a:r>
        </a:p>
      </dsp:txBody>
      <dsp:txXfrm>
        <a:off x="2041153" y="1716782"/>
        <a:ext cx="1464423" cy="928681"/>
      </dsp:txXfrm>
    </dsp:sp>
    <dsp:sp modelId="{0C374D94-5DB3-4D42-B340-C36563FC5083}">
      <dsp:nvSpPr>
        <dsp:cNvPr id="0" name=""/>
        <dsp:cNvSpPr/>
      </dsp:nvSpPr>
      <dsp:spPr>
        <a:xfrm>
          <a:off x="2836369" y="615426"/>
          <a:ext cx="1972162" cy="1972162"/>
        </a:xfrm>
        <a:prstGeom prst="circularArrow">
          <a:avLst>
            <a:gd name="adj1" fmla="val 3341"/>
            <a:gd name="adj2" fmla="val 413033"/>
            <a:gd name="adj3" fmla="val 19411456"/>
            <a:gd name="adj4" fmla="val 12575511"/>
            <a:gd name="adj5" fmla="val 389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124645C-E8B0-43DE-A794-3DE4202732CB}">
      <dsp:nvSpPr>
        <dsp:cNvPr id="0" name=""/>
        <dsp:cNvSpPr/>
      </dsp:nvSpPr>
      <dsp:spPr>
        <a:xfrm>
          <a:off x="2350529" y="1149816"/>
          <a:ext cx="1353074" cy="53807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385" tIns="21590" rIns="32385" bIns="2159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1700" kern="1200"/>
            <a:t>DEFINIR</a:t>
          </a:r>
        </a:p>
      </dsp:txBody>
      <dsp:txXfrm>
        <a:off x="2366289" y="1165576"/>
        <a:ext cx="1321554" cy="506553"/>
      </dsp:txXfrm>
    </dsp:sp>
    <dsp:sp modelId="{BDB107E2-AD09-4465-AB1B-577868DB3874}">
      <dsp:nvSpPr>
        <dsp:cNvPr id="0" name=""/>
        <dsp:cNvSpPr/>
      </dsp:nvSpPr>
      <dsp:spPr>
        <a:xfrm>
          <a:off x="4017406" y="1418852"/>
          <a:ext cx="1522209" cy="125550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PE" sz="800" kern="1200"/>
            <a:t>-Equipos de sistemas de monitores de consumio de ejergia.
-Sistemas embebidos que automatizen las iluminarias, puertas camaras, y sensores presencia que enviares mensajes de alerta.</a:t>
          </a:r>
        </a:p>
      </dsp:txBody>
      <dsp:txXfrm>
        <a:off x="4046299" y="1447745"/>
        <a:ext cx="1464423" cy="928681"/>
      </dsp:txXfrm>
    </dsp:sp>
    <dsp:sp modelId="{2FFAC29C-E8DF-4D5F-AB8B-0ACC44F7E03B}">
      <dsp:nvSpPr>
        <dsp:cNvPr id="0" name=""/>
        <dsp:cNvSpPr/>
      </dsp:nvSpPr>
      <dsp:spPr>
        <a:xfrm>
          <a:off x="4836943" y="1450061"/>
          <a:ext cx="2047328" cy="2047328"/>
        </a:xfrm>
        <a:prstGeom prst="leftCircularArrow">
          <a:avLst>
            <a:gd name="adj1" fmla="val 3219"/>
            <a:gd name="adj2" fmla="val 396714"/>
            <a:gd name="adj3" fmla="val 2174643"/>
            <a:gd name="adj4" fmla="val 9026908"/>
            <a:gd name="adj5" fmla="val 3755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C73F486-3836-4B40-BAE0-8A9F9481BAFA}">
      <dsp:nvSpPr>
        <dsp:cNvPr id="0" name=""/>
        <dsp:cNvSpPr/>
      </dsp:nvSpPr>
      <dsp:spPr>
        <a:xfrm>
          <a:off x="4355675" y="2405320"/>
          <a:ext cx="1353074" cy="53807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385" tIns="21590" rIns="32385" bIns="2159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1700" kern="1200"/>
            <a:t>IDEAR</a:t>
          </a:r>
        </a:p>
      </dsp:txBody>
      <dsp:txXfrm>
        <a:off x="4371435" y="2421080"/>
        <a:ext cx="1321554" cy="506553"/>
      </dsp:txXfrm>
    </dsp:sp>
    <dsp:sp modelId="{A334BA2E-8437-48BB-AF15-C25C08431D3F}">
      <dsp:nvSpPr>
        <dsp:cNvPr id="0" name=""/>
        <dsp:cNvSpPr/>
      </dsp:nvSpPr>
      <dsp:spPr>
        <a:xfrm>
          <a:off x="6022552" y="1254560"/>
          <a:ext cx="1991201" cy="1581759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srcRect/>
          <a:stretch>
            <a:fillRect l="-37000" r="-37000"/>
          </a:stretch>
        </a:blip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PE" sz="800" kern="1200"/>
        </a:p>
      </dsp:txBody>
      <dsp:txXfrm>
        <a:off x="6058953" y="1629909"/>
        <a:ext cx="1918399" cy="1170009"/>
      </dsp:txXfrm>
    </dsp:sp>
    <dsp:sp modelId="{D4C7D086-95FC-4826-96B0-B5D589D4CC15}">
      <dsp:nvSpPr>
        <dsp:cNvPr id="0" name=""/>
        <dsp:cNvSpPr/>
      </dsp:nvSpPr>
      <dsp:spPr>
        <a:xfrm>
          <a:off x="7075924" y="595819"/>
          <a:ext cx="2047328" cy="2047328"/>
        </a:xfrm>
        <a:prstGeom prst="circularArrow">
          <a:avLst>
            <a:gd name="adj1" fmla="val 3219"/>
            <a:gd name="adj2" fmla="val 396714"/>
            <a:gd name="adj3" fmla="val 19430194"/>
            <a:gd name="adj4" fmla="val 12577929"/>
            <a:gd name="adj5" fmla="val 3755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44DB1BE-DD54-4BCB-83F3-5F10CB9F13EF}">
      <dsp:nvSpPr>
        <dsp:cNvPr id="0" name=""/>
        <dsp:cNvSpPr/>
      </dsp:nvSpPr>
      <dsp:spPr>
        <a:xfrm>
          <a:off x="6595317" y="1148651"/>
          <a:ext cx="1353074" cy="53807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385" tIns="21590" rIns="32385" bIns="2159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1700" kern="1200"/>
            <a:t>PROTOTIPAR</a:t>
          </a:r>
        </a:p>
      </dsp:txBody>
      <dsp:txXfrm>
        <a:off x="6611077" y="1164411"/>
        <a:ext cx="1321554" cy="506553"/>
      </dsp:txXfrm>
    </dsp:sp>
    <dsp:sp modelId="{E6FA9062-9244-444B-8230-915C8AB074B3}">
      <dsp:nvSpPr>
        <dsp:cNvPr id="0" name=""/>
        <dsp:cNvSpPr/>
      </dsp:nvSpPr>
      <dsp:spPr>
        <a:xfrm>
          <a:off x="8327557" y="1418852"/>
          <a:ext cx="1522209" cy="125550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PE" sz="1200" kern="1200"/>
            <a:t>https://www.mediafire.com/file/bl5inwdqakpk9y2/IOT_IDAT.pkt/file</a:t>
          </a:r>
        </a:p>
      </dsp:txBody>
      <dsp:txXfrm>
        <a:off x="8356450" y="1447745"/>
        <a:ext cx="1464423" cy="928681"/>
      </dsp:txXfrm>
    </dsp:sp>
    <dsp:sp modelId="{7E49F08E-0DB0-4B8D-AEDE-BD57AC07D147}">
      <dsp:nvSpPr>
        <dsp:cNvPr id="0" name=""/>
        <dsp:cNvSpPr/>
      </dsp:nvSpPr>
      <dsp:spPr>
        <a:xfrm>
          <a:off x="8665825" y="2405320"/>
          <a:ext cx="1353074" cy="53807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385" tIns="21590" rIns="32385" bIns="2159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1700" kern="1200"/>
            <a:t>TESTEAR O EVALUAR</a:t>
          </a:r>
        </a:p>
      </dsp:txBody>
      <dsp:txXfrm>
        <a:off x="8681585" y="2421080"/>
        <a:ext cx="1321554" cy="50655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4">
  <dgm:title val=""/>
  <dgm:desc val=""/>
  <dgm:catLst>
    <dgm:cat type="process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tSp" refType="w"/>
      <dgm:constr type="h" for="ch" forName="tSp" refType="h" fact="0.15"/>
      <dgm:constr type="l" for="ch" forName="tSp"/>
      <dgm:constr type="t" for="ch" forName="tSp"/>
      <dgm:constr type="w" for="ch" forName="bSp" refType="w"/>
      <dgm:constr type="h" for="ch" forName="bSp" refType="h" fact="0.15"/>
      <dgm:constr type="l" for="ch" forName="bSp"/>
      <dgm:constr type="t" for="ch" forName="bSp" refType="h" fact="0.85"/>
      <dgm:constr type="w" for="ch" forName="process" refType="w"/>
      <dgm:constr type="h" for="ch" forName="process" refType="h" fact="0.7"/>
      <dgm:constr type="l" for="ch" forName="process"/>
      <dgm:constr type="t" for="ch" forName="process" refType="h" fact="0.15"/>
    </dgm:constrLst>
    <dgm:ruleLst/>
    <dgm:layoutNode name="t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b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process">
      <dgm:choose name="Name1">
        <dgm:if name="Name2" func="var" arg="dir" op="equ" val="norm">
          <dgm:alg type="lin">
            <dgm:param type="linDir" val="fromL"/>
          </dgm:alg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1" refType="w"/>
        <dgm:constr type="w" for="ch" forName="composite2" refType="w" refFor="ch" refForName="composite1" op="equ"/>
        <dgm:constr type="h" for="ch" forName="composite1" refType="h"/>
        <dgm:constr type="h" for="ch" forName="composite2" refType="h" refFor="ch" refForName="composite1" op="equ"/>
        <dgm:constr type="primFontSz" for="des" forName="parentNode1" val="65"/>
        <dgm:constr type="primFontSz" for="des" forName="parentNode2" refType="primFontSz" refFor="des" refForName="parentNode1" op="equ"/>
        <dgm:constr type="secFontSz" for="des" forName="childNode1tx" val="65"/>
        <dgm:constr type="secFontSz" for="des" forName="childNode2tx" refType="secFontSz" refFor="des" refForName="childNode1tx" op="equ"/>
        <dgm:constr type="w" for="des" ptType="sibTrans" refType="w" refFor="ch" refForName="composite1" op="equ" fact="0.05"/>
      </dgm:constrLst>
      <dgm:ruleLst/>
      <dgm:forEach name="Name4" axis="ch" ptType="node" step="2">
        <dgm:layoutNode name="composite1">
          <dgm:alg type="composite">
            <dgm:param type="ar" val="0.943"/>
          </dgm:alg>
          <dgm:shape xmlns:r="http://schemas.openxmlformats.org/officeDocument/2006/relationships" r:blip="">
            <dgm:adjLst/>
          </dgm:shape>
          <dgm:presOf/>
          <dgm:choose name="Name5">
            <dgm:if name="Name6" func="var" arg="dir" op="equ" val="norm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 refType="w" fact="0.2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35"/>
              </dgm:constrLst>
            </dgm:if>
            <dgm:else name="Name7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 refType="w" fact="0.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 refType="w" fact="0.1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65"/>
              </dgm:constrLst>
            </dgm:else>
          </dgm:choose>
          <dgm:ruleLst/>
          <dgm:layoutNode name="dummyNode1">
            <dgm:alg type="sp"/>
            <dgm:shape xmlns:r="http://schemas.openxmlformats.org/officeDocument/2006/relationships" type="rect" r:blip="" hideGeom="1">
              <dgm:adjLst/>
            </dgm:shape>
            <dgm:presOf/>
            <dgm:constrLst/>
            <dgm:ruleLst/>
          </dgm:layoutNode>
          <dgm:layoutNode name="childNode1" styleLbl="bgAcc1">
            <dgm:varLst>
              <dgm:bulletEnabled val="1"/>
            </dgm:varLst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/>
            <dgm:ruleLst/>
          </dgm:layoutNode>
          <dgm:layoutNode name="childNode1tx" styleLbl="bgAcc1">
            <dgm:varLst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 axis="des" ptType="node"/>
            <dgm:constrLst>
              <dgm:constr type="secFontSz" val="65"/>
              <dgm:constr type="primFontSz" refType="secFontSz"/>
              <dgm:constr type="tMarg" refType="secFontSz" fact="0.15"/>
              <dgm:constr type="bMarg" refType="secFontSz" fact="0.15"/>
              <dgm:constr type="lMarg" refType="secFontSz" fact="0.15"/>
              <dgm:constr type="rMarg" refType="secFontSz" fact="0.15"/>
            </dgm:constrLst>
            <dgm:ruleLst>
              <dgm:rule type="secFontSz" val="5" fact="NaN" max="NaN"/>
            </dgm:ruleLst>
          </dgm:layoutNode>
          <dgm:layoutNode name="parentNode1" styleLbl="node1">
            <dgm:varLst>
              <dgm:chMax val="1"/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1"/>
              <dgm:constr type="bMarg" refType="primFontSz" fact="0.1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  <dgm:layoutNode name="connSite1" moveWith="childNode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forEach name="Name8" axis="followSib" ptType="sibTrans" cnt="1">
          <dgm:layoutNode name="Name9">
            <dgm:alg type="conn">
              <dgm:param type="connRout" val="curve"/>
              <dgm:param type="srcNode" val="parentNode1"/>
              <dgm:param type="dstNode" val="connSite2"/>
              <dgm:param type="begPts" val="bCtr"/>
              <dgm:param type="endPts" val="bCtr"/>
            </dgm:alg>
            <dgm:shape xmlns:r="http://schemas.openxmlformats.org/officeDocument/2006/relationships" type="conn" r:blip="" zOrderOff="-2">
              <dgm:adjLst/>
            </dgm:shape>
            <dgm:presOf axis="self"/>
            <dgm:choose name="Name10">
              <dgm:if name="Name11" func="var" arg="dir" op="equ" val="norm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-1.15"/>
                  <dgm:constr type="begPad"/>
                  <dgm:constr type="endPad"/>
                </dgm:constrLst>
              </dgm:if>
              <dgm:else name="Name12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1.15"/>
                  <dgm:constr type="begPad"/>
                  <dgm:constr type="endPad"/>
                </dgm:constrLst>
              </dgm:else>
            </dgm:choose>
            <dgm:ruleLst/>
          </dgm:layoutNode>
        </dgm:forEach>
        <dgm:forEach name="Name13" axis="followSib" ptType="node" cnt="1">
          <dgm:layoutNode name="composite2">
            <dgm:alg type="composite">
              <dgm:param type="ar" val="0.943"/>
            </dgm:alg>
            <dgm:shape xmlns:r="http://schemas.openxmlformats.org/officeDocument/2006/relationships" r:blip="">
              <dgm:adjLst/>
            </dgm:shape>
            <dgm:presOf/>
            <dgm:choose name="Name14">
              <dgm:if name="Name15" func="var" arg="dir" op="equ" val="norm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 refType="w" fact="0.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25"/>
                </dgm:constrLst>
              </dgm:if>
              <dgm:else name="Name16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 refType="w" fact="0.1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 refType="w" fact="0.1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85"/>
                </dgm:constrLst>
              </dgm:else>
            </dgm:choose>
            <dgm:ruleLst/>
            <dgm:layoutNode name="dummyNode2">
              <dgm:alg type="sp"/>
              <dgm:shape xmlns:r="http://schemas.openxmlformats.org/officeDocument/2006/relationships" type="rect" r:blip="" hideGeom="1">
                <dgm:adjLst/>
              </dgm:shape>
              <dgm:presOf/>
              <dgm:constrLst/>
              <dgm:ruleLst/>
            </dgm:layoutNode>
            <dgm:layoutNode name="childNode2" styleLbl="bgAcc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des" ptType="node"/>
              <dgm:constrLst/>
              <dgm:ruleLst/>
            </dgm:layoutNode>
            <dgm:layoutNode name="childNode2tx" styleLbl="bgAcc1">
              <dgm:varLst>
                <dgm:bulletEnabled val="1"/>
              </dgm:varLst>
              <dgm:alg type="tx">
                <dgm:param type="stBulletLvl" val="1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15"/>
                <dgm:constr type="bMarg" refType="secFontSz" fact="0.15"/>
                <dgm:constr type="lMarg" refType="secFontSz" fact="0.15"/>
                <dgm:constr type="rMarg" refType="secFontSz" fact="0.15"/>
              </dgm:constrLst>
              <dgm:ruleLst>
                <dgm:rule type="secFontSz" val="5" fact="NaN" max="NaN"/>
              </dgm:ruleLst>
            </dgm:layoutNode>
            <dgm:layoutNode name="parentNode2" styleLbl="node1">
              <dgm:varLst>
                <dgm:chMax val="0"/>
                <dgm:bulletEnabled val="1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connSite2" moveWith="childNode2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layoutNode>
          <dgm:forEach name="Name17" axis="followSib" ptType="sibTrans" cnt="1">
            <dgm:layoutNode name="Name18">
              <dgm:alg type="conn">
                <dgm:param type="connRout" val="curve"/>
                <dgm:param type="srcNode" val="parentNode2"/>
                <dgm:param type="dstNode" val="connSite1"/>
                <dgm:param type="begPts" val="tCtr"/>
                <dgm:param type="endPts" val="tCtr"/>
              </dgm:alg>
              <dgm:shape xmlns:r="http://schemas.openxmlformats.org/officeDocument/2006/relationships" type="conn" r:blip="" zOrderOff="-2">
                <dgm:adjLst/>
              </dgm:shape>
              <dgm:presOf axis="self"/>
              <dgm:choose name="Name19">
                <dgm:if name="Name20" func="var" arg="dir" op="equ" val="norm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1.15"/>
                    <dgm:constr type="begPad"/>
                    <dgm:constr type="endPad"/>
                  </dgm:constrLst>
                </dgm:if>
                <dgm:else name="Name21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-1.15"/>
                    <dgm:constr type="begPad"/>
                    <dgm:constr type="endPad"/>
                  </dgm:constrLst>
                </dgm:else>
              </dgm:choose>
              <dgm:ruleLst/>
            </dgm:layoutNode>
          </dgm:forEach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3FA22E2031346CBBB2F5D7EE869E5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5EC7E7-FBF8-4843-8C86-A2D84DC0A5C6}"/>
      </w:docPartPr>
      <w:docPartBody>
        <w:p w:rsidR="00C92800" w:rsidRDefault="00000000">
          <w:pPr>
            <w:pStyle w:val="23FA22E2031346CBBB2F5D7EE869E554"/>
          </w:pPr>
          <w:r w:rsidRPr="00B27C7C">
            <w:rPr>
              <w:lang w:bidi="es-ES"/>
            </w:rPr>
            <w:t>Título</w:t>
          </w:r>
        </w:p>
      </w:docPartBody>
    </w:docPart>
    <w:docPart>
      <w:docPartPr>
        <w:name w:val="63B2C85861D44220BE7F0D8B1029A4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D0483A-C155-4ED1-836A-8F4C85D5BE3C}"/>
      </w:docPartPr>
      <w:docPartBody>
        <w:p w:rsidR="00C92800" w:rsidRDefault="003E6278" w:rsidP="003E6278">
          <w:pPr>
            <w:pStyle w:val="63B2C85861D44220BE7F0D8B1029A458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278"/>
    <w:rsid w:val="003E6278"/>
    <w:rsid w:val="00422017"/>
    <w:rsid w:val="004F32E5"/>
    <w:rsid w:val="00583833"/>
    <w:rsid w:val="00AE6EE7"/>
    <w:rsid w:val="00C2006C"/>
    <w:rsid w:val="00C92800"/>
    <w:rsid w:val="00EC6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3FA22E2031346CBBB2F5D7EE869E554">
    <w:name w:val="23FA22E2031346CBBB2F5D7EE869E554"/>
  </w:style>
  <w:style w:type="paragraph" w:customStyle="1" w:styleId="63B2C85861D44220BE7F0D8B1029A458">
    <w:name w:val="63B2C85861D44220BE7F0D8B1029A458"/>
    <w:rsid w:val="003E627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hort essay outlin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-Cambria">
      <a:majorFont>
        <a:latin typeface="Calibri" panose="020F0502020204030204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879246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2013-02-25T14:44:00+00:00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1676412</Value>
    </PublishStatusLookup>
    <APAuthor xmlns="4873beb7-5857-4685-be1f-d57550cc96cc">
      <UserInfo>
        <DisplayName>REDMOND\ncrowell</DisplayName>
        <AccountId>81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TP104022097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9E1811-84BF-463B-AD19-FA13CF0ECD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8DC341E-8C0C-4A0B-92C3-49CC418C56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1A1F3C9-ED13-4BE7-BB40-249447F4581D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82F0016D-A62B-4DD5-897A-E5C45EE993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Esquema de redacción corto</Template>
  <TotalTime>303</TotalTime>
  <Pages>32</Pages>
  <Words>2844</Words>
  <Characters>15644</Characters>
  <Application>Microsoft Office Word</Application>
  <DocSecurity>0</DocSecurity>
  <Lines>130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DOMOTICA</vt:lpstr>
      <vt:lpstr/>
    </vt:vector>
  </TitlesOfParts>
  <Company/>
  <LinksUpToDate>false</LinksUpToDate>
  <CharactersWithSpaces>18452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índice</dc:title>
  <dc:creator>ELIZABETH</dc:creator>
  <cp:lastModifiedBy>PT42229274 (Chavez Ramos, Miguel Alfonzo)</cp:lastModifiedBy>
  <cp:revision>72</cp:revision>
  <dcterms:created xsi:type="dcterms:W3CDTF">2023-04-11T04:11:00Z</dcterms:created>
  <dcterms:modified xsi:type="dcterms:W3CDTF">2023-04-16T15:00:00Z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